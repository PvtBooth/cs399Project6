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8402540" w:displacedByCustomXml="next"/>
    <w:bookmarkEnd w:id="0" w:displacedByCustomXml="next"/>
    <w:sdt>
      <w:sdtPr>
        <w:alias w:val="Title"/>
        <w:tag w:val=""/>
        <w:id w:val="147261466"/>
        <w:placeholder>
          <w:docPart w:val="944752F0561C47999FF53DE8723587B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84B35" w:rsidRDefault="0042139A">
          <w:pPr>
            <w:pStyle w:val="Title"/>
          </w:pPr>
          <w:r>
            <w:t>Playtest Report</w:t>
          </w:r>
        </w:p>
      </w:sdtContent>
    </w:sdt>
    <w:p w:rsidR="00184B35" w:rsidRDefault="00301781">
      <w:pPr>
        <w:pStyle w:val="Subtitle"/>
      </w:pPr>
      <w:sdt>
        <w:sdtPr>
          <w:alias w:val="Subtitle"/>
          <w:tag w:val=""/>
          <w:id w:val="149943644"/>
          <w:placeholder>
            <w:docPart w:val="F4532C89B99847ED8983343C2873C441"/>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2139A">
            <w:t>Blast Droids</w:t>
          </w:r>
        </w:sdtContent>
      </w:sdt>
    </w:p>
    <w:sdt>
      <w:sdtPr>
        <w:alias w:val="Quote or Abstract"/>
        <w:tag w:val="Quote or Abstract"/>
        <w:id w:val="838122377"/>
        <w:placeholder>
          <w:docPart w:val="C1F0B313CD9D4321A463AFB69D63E051"/>
        </w:placeholder>
        <w:dataBinding w:prefixMappings="xmlns:ns0='http://schemas.microsoft.com/office/2006/coverPageProps'" w:xpath="/ns0:CoverPageProperties[1]/ns0:Abstract[1]" w:storeItemID="{55AF091B-3C7A-41E3-B477-F2FDAA23CFDA}"/>
        <w15:appearance w15:val="hidden"/>
        <w:text/>
      </w:sdtPr>
      <w:sdtEndPr/>
      <w:sdtContent>
        <w:p w:rsidR="00184B35" w:rsidRDefault="0042139A" w:rsidP="00A03BCD">
          <w:pPr>
            <w:pStyle w:val="Quote"/>
          </w:pPr>
          <w:r>
            <w:t>GAM150-A Lab – 3/23/17</w:t>
          </w:r>
          <w:r w:rsidR="00440A6E">
            <w:t>, Al-Khwarizmi</w:t>
          </w:r>
        </w:p>
      </w:sdtContent>
    </w:sdt>
    <w:p w:rsidR="00184B35" w:rsidRDefault="00184B35">
      <w:pPr>
        <w:sectPr w:rsidR="00184B35">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Default="0042139A">
      <w:pPr>
        <w:pStyle w:val="Heading1"/>
      </w:pPr>
      <w:bookmarkStart w:id="1" w:name="_Toc449444745"/>
      <w:r>
        <w:lastRenderedPageBreak/>
        <w:t>Was there anything you expected to see in the game that you didn’t?</w:t>
      </w:r>
      <w:r w:rsidR="00C50FEA">
        <w:rPr>
          <w:noProof/>
          <w:lang w:eastAsia="en-US"/>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4B35" w:rsidRDefault="0042139A" w:rsidP="00A03BCD">
                            <w:pPr>
                              <w:pStyle w:val="Sidebar"/>
                              <w:rPr>
                                <w:rStyle w:val="QuoteChar"/>
                                <w:i/>
                                <w:iCs w:val="0"/>
                              </w:rPr>
                            </w:pPr>
                            <w:r>
                              <w:rPr>
                                <w:rStyle w:val="QuoteChar"/>
                                <w:i/>
                                <w:iCs w:val="0"/>
                              </w:rPr>
                              <w:t>“Score, ability cooldowns, general player feedback, increasing difficulty.”</w:t>
                            </w:r>
                          </w:p>
                          <w:p w:rsidR="0042139A" w:rsidRDefault="0042139A" w:rsidP="00A03BCD">
                            <w:pPr>
                              <w:pStyle w:val="Sidebar"/>
                            </w:pPr>
                            <w:r>
                              <w:rPr>
                                <w:rStyle w:val="QuoteChar"/>
                                <w:i/>
                                <w:iCs w:val="0"/>
                              </w:rPr>
                              <w:t>-Sam Sage</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184B35" w:rsidRDefault="0042139A" w:rsidP="00A03BCD">
                      <w:pPr>
                        <w:pStyle w:val="Sidebar"/>
                        <w:rPr>
                          <w:rStyle w:val="QuoteChar"/>
                          <w:i/>
                          <w:iCs w:val="0"/>
                        </w:rPr>
                      </w:pPr>
                      <w:r>
                        <w:rPr>
                          <w:rStyle w:val="QuoteChar"/>
                          <w:i/>
                          <w:iCs w:val="0"/>
                        </w:rPr>
                        <w:t>“Score, ability cooldowns, general player feedback, increasing difficulty.”</w:t>
                      </w:r>
                    </w:p>
                    <w:p w:rsidR="0042139A" w:rsidRDefault="0042139A" w:rsidP="00A03BCD">
                      <w:pPr>
                        <w:pStyle w:val="Sidebar"/>
                      </w:pPr>
                      <w:r>
                        <w:rPr>
                          <w:rStyle w:val="QuoteChar"/>
                          <w:i/>
                          <w:iCs w:val="0"/>
                        </w:rPr>
                        <w:t>-Sam Sage</w:t>
                      </w:r>
                    </w:p>
                  </w:txbxContent>
                </v:textbox>
                <w10:wrap type="square" side="largest" anchorx="page" anchory="margin"/>
              </v:shape>
            </w:pict>
          </mc:Fallback>
        </mc:AlternateContent>
      </w:r>
      <w:bookmarkEnd w:id="1"/>
    </w:p>
    <w:p w:rsidR="00184B35" w:rsidRDefault="00C12E26">
      <w:pPr>
        <w:pStyle w:val="Heading2"/>
      </w:pPr>
      <w:r>
        <w:t>Average Feedback</w:t>
      </w:r>
    </w:p>
    <w:p w:rsidR="00184B35" w:rsidRDefault="0042139A" w:rsidP="0042139A">
      <w:r>
        <w:t>On average, our play</w:t>
      </w:r>
      <w:r w:rsidR="00A37643">
        <w:t xml:space="preserve"> </w:t>
      </w:r>
      <w:r w:rsidR="00ED0D06">
        <w:t>t</w:t>
      </w:r>
      <w:r>
        <w:t>esters wanted to be rewarded for their actions. This question’s answers often were repeated in the upcom</w:t>
      </w:r>
      <w:r w:rsidR="00ED0D06">
        <w:t xml:space="preserve">ing question involving rewards for actions. The consensus was overwhelmingly weighted towards feedback, through sounds, visuals, and gameplay. </w:t>
      </w:r>
    </w:p>
    <w:p w:rsidR="00184B35" w:rsidRDefault="00ED0D06">
      <w:pPr>
        <w:pStyle w:val="Heading2"/>
      </w:pPr>
      <w:r>
        <w:t>What problem is exposed?</w:t>
      </w:r>
    </w:p>
    <w:p w:rsidR="00184B35" w:rsidRDefault="00ED0D06">
      <w:r>
        <w:t>Players seemed to lose engagement when not rewarded for their actions. Players are not gaining incentive to continue their play session beyond the fun of killing the enemies. Many testers showed a liking toward the controls and the feel of the game, but that was not enough to cause them to want to finish an entire play session, considering the fact that the</w:t>
      </w:r>
      <w:r w:rsidR="009110E5">
        <w:t>re were few objectives to track</w:t>
      </w:r>
      <w:r>
        <w:t xml:space="preserve">. </w:t>
      </w:r>
    </w:p>
    <w:p w:rsidR="00ED0D06" w:rsidRDefault="00ED0D06" w:rsidP="00ED0D06">
      <w:pPr>
        <w:pStyle w:val="Heading2"/>
      </w:pPr>
      <w:r>
        <w:t>How will we fix this?</w:t>
      </w:r>
    </w:p>
    <w:p w:rsidR="00ED0D06" w:rsidRDefault="00ED0D06">
      <w:r>
        <w:t xml:space="preserve">We have many plans to fix these problems. We will make better use of our existing systems such as particles and sound, giving players more feedback upon using actions. </w:t>
      </w:r>
    </w:p>
    <w:p w:rsidR="004673C8" w:rsidRDefault="004673C8"/>
    <w:p w:rsidR="00184B35" w:rsidRDefault="00184B35">
      <w:pPr>
        <w:pStyle w:val="Signature"/>
      </w:pPr>
    </w:p>
    <w:p w:rsidR="00ED0D06" w:rsidRDefault="00A37643" w:rsidP="00ED0D06">
      <w:pPr>
        <w:pStyle w:val="Heading1"/>
      </w:pPr>
      <w:r>
        <w:lastRenderedPageBreak/>
        <w:t>In the future, what character abilities would you like to see</w:t>
      </w:r>
      <w:r w:rsidR="00ED0D06">
        <w:t>?</w:t>
      </w:r>
      <w:r w:rsidR="00ED0D06">
        <w:rPr>
          <w:noProof/>
          <w:lang w:eastAsia="en-US"/>
        </w:rPr>
        <mc:AlternateContent>
          <mc:Choice Requires="wps">
            <w:drawing>
              <wp:anchor distT="0" distB="2743200" distL="182880" distR="182880" simplePos="0" relativeHeight="251683840" behindDoc="0" locked="0" layoutInCell="1" allowOverlap="1" wp14:anchorId="0A10E3BA" wp14:editId="44FCFF2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A6E" w:rsidRDefault="00ED0D06" w:rsidP="00440A6E">
                            <w:pPr>
                              <w:pStyle w:val="Sidebar"/>
                              <w:rPr>
                                <w:rStyle w:val="QuoteChar"/>
                                <w:i/>
                                <w:iCs w:val="0"/>
                              </w:rPr>
                            </w:pPr>
                            <w:r>
                              <w:rPr>
                                <w:rStyle w:val="QuoteChar"/>
                                <w:i/>
                                <w:iCs w:val="0"/>
                              </w:rPr>
                              <w:t>“</w:t>
                            </w:r>
                            <w:r w:rsidR="00440A6E">
                              <w:rPr>
                                <w:rStyle w:val="QuoteChar"/>
                                <w:i/>
                                <w:iCs w:val="0"/>
                              </w:rPr>
                              <w:t>Ability that lets you hurl asteroids at enemies or destroy asteroids into smaller pieces.”</w:t>
                            </w:r>
                          </w:p>
                          <w:p w:rsidR="00440A6E" w:rsidRDefault="00440A6E" w:rsidP="00440A6E">
                            <w:pPr>
                              <w:pStyle w:val="Sidebar"/>
                            </w:pPr>
                            <w:r>
                              <w:rPr>
                                <w:rStyle w:val="QuoteChar"/>
                                <w:i/>
                                <w:iCs w:val="0"/>
                              </w:rPr>
                              <w:t>-Quintin Steiner</w:t>
                            </w:r>
                          </w:p>
                          <w:p w:rsidR="00ED0D06" w:rsidRDefault="00ED0D06" w:rsidP="00ED0D06">
                            <w:pPr>
                              <w:pStyle w:val="Sideba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A10E3BA" id="Text Box 1" o:spid="_x0000_s1027" type="#_x0000_t202" alt="Sidebar" style="position:absolute;margin-left:0;margin-top:0;width:98.25pt;height:181.45pt;z-index:251683840;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" filled="f" stroked="f" strokeweight=".5pt">
                <v:textbox inset="3.6pt,0,3.6pt,0">
                  <w:txbxContent>
                    <w:p w:rsidR="00440A6E" w:rsidRDefault="00ED0D06" w:rsidP="00440A6E">
                      <w:pPr>
                        <w:pStyle w:val="Sidebar"/>
                        <w:rPr>
                          <w:rStyle w:val="QuoteChar"/>
                          <w:i/>
                          <w:iCs w:val="0"/>
                        </w:rPr>
                      </w:pPr>
                      <w:r>
                        <w:rPr>
                          <w:rStyle w:val="QuoteChar"/>
                          <w:i/>
                          <w:iCs w:val="0"/>
                        </w:rPr>
                        <w:t>“</w:t>
                      </w:r>
                      <w:r w:rsidR="00440A6E">
                        <w:rPr>
                          <w:rStyle w:val="QuoteChar"/>
                          <w:i/>
                          <w:iCs w:val="0"/>
                        </w:rPr>
                        <w:t>Ability that lets you hurl asteroids at enemies or destroy asteroids into smaller pieces.”</w:t>
                      </w:r>
                    </w:p>
                    <w:p w:rsidR="00440A6E" w:rsidRDefault="00440A6E" w:rsidP="00440A6E">
                      <w:pPr>
                        <w:pStyle w:val="Sidebar"/>
                      </w:pPr>
                      <w:r>
                        <w:rPr>
                          <w:rStyle w:val="QuoteChar"/>
                          <w:i/>
                          <w:iCs w:val="0"/>
                        </w:rPr>
                        <w:t>-Quintin Steiner</w:t>
                      </w:r>
                    </w:p>
                    <w:p w:rsidR="00ED0D06" w:rsidRDefault="00ED0D06" w:rsidP="00ED0D06">
                      <w:pPr>
                        <w:pStyle w:val="Sidebar"/>
                      </w:pPr>
                    </w:p>
                  </w:txbxContent>
                </v:textbox>
                <w10:wrap type="square" side="largest" anchorx="page" anchory="margin"/>
              </v:shape>
            </w:pict>
          </mc:Fallback>
        </mc:AlternateContent>
      </w:r>
    </w:p>
    <w:p w:rsidR="00ED0D06" w:rsidRDefault="00C12E26" w:rsidP="00ED0D06">
      <w:pPr>
        <w:pStyle w:val="Heading2"/>
      </w:pPr>
      <w:r>
        <w:t>Average</w:t>
      </w:r>
      <w:r w:rsidR="00440A6E">
        <w:t xml:space="preserve"> Feedback</w:t>
      </w:r>
    </w:p>
    <w:p w:rsidR="00440A6E" w:rsidRDefault="00440A6E" w:rsidP="00ED0D06">
      <w:r>
        <w:t>Players suggested a slew of different abilities. The fact that the abilities were so creative and varied suggests that players are confident in both the gameplay system (controls, physics)</w:t>
      </w:r>
      <w:r w:rsidR="009110E5">
        <w:t xml:space="preserve"> and our abilities as developers</w:t>
      </w:r>
      <w:r>
        <w:t>.</w:t>
      </w:r>
      <w:r w:rsidR="009110E5">
        <w:t xml:space="preserve"> Players were often inspired to think of new abilities and gameplay systems. This is attributed to both our development strategy, which implores players to provide their feedback, and our robust systems.</w:t>
      </w:r>
    </w:p>
    <w:p w:rsidR="00A37643" w:rsidRDefault="00440A6E" w:rsidP="009110E5">
      <w:pPr>
        <w:pStyle w:val="Heading2"/>
      </w:pPr>
      <w:r>
        <w:t>What does this feedback mean?</w:t>
      </w:r>
      <w:r>
        <w:br/>
      </w:r>
      <w:r w:rsidR="009110E5">
        <w:rPr>
          <w:b w:val="0"/>
          <w:sz w:val="20"/>
        </w:rPr>
        <w:t>By dividing the ability suggestions into these four categories, we can hypothesize what aspects of the gameplay players enjoyed the most. This assumes that players are more likely to suggest abilities that exaggerate their favorite aspects of the gameplay, as opposed to the aspects which they think were lacking.</w:t>
      </w:r>
    </w:p>
    <w:p w:rsidR="00184B35" w:rsidRDefault="00440A6E" w:rsidP="00ED0D06">
      <w:r>
        <w:rPr>
          <w:noProof/>
          <w:lang w:eastAsia="en-US"/>
        </w:rPr>
        <w:drawing>
          <wp:anchor distT="0" distB="0" distL="114300" distR="114300" simplePos="0" relativeHeight="251688960" behindDoc="0" locked="0" layoutInCell="1" allowOverlap="1">
            <wp:simplePos x="0" y="0"/>
            <wp:positionH relativeFrom="page">
              <wp:align>center</wp:align>
            </wp:positionH>
            <wp:positionV relativeFrom="paragraph">
              <wp:posOffset>1551214</wp:posOffset>
            </wp:positionV>
            <wp:extent cx="6868795" cy="3330575"/>
            <wp:effectExtent l="0" t="0" r="8255" b="317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37643" w:rsidRDefault="00970560" w:rsidP="00A37643">
      <w:pPr>
        <w:pStyle w:val="Heading1"/>
      </w:pPr>
      <w:r>
        <w:lastRenderedPageBreak/>
        <w:t>On a scale of 1-5, how difficult was Blast Droids</w:t>
      </w:r>
      <w:r w:rsidR="00A37643">
        <w:t>?</w:t>
      </w:r>
      <w:r w:rsidR="00A37643">
        <w:rPr>
          <w:noProof/>
          <w:lang w:eastAsia="en-US"/>
        </w:rPr>
        <mc:AlternateContent>
          <mc:Choice Requires="wps">
            <w:drawing>
              <wp:anchor distT="0" distB="2743200" distL="182880" distR="182880" simplePos="0" relativeHeight="251685888" behindDoc="0" locked="0" layoutInCell="1" allowOverlap="1" wp14:anchorId="20ED12C4" wp14:editId="41F5B2C8">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643" w:rsidRDefault="00A37643" w:rsidP="00A37643">
                            <w:pPr>
                              <w:pStyle w:val="Sidebar"/>
                              <w:rPr>
                                <w:rStyle w:val="QuoteChar"/>
                                <w:i/>
                                <w:iCs w:val="0"/>
                              </w:rPr>
                            </w:pPr>
                            <w:r>
                              <w:rPr>
                                <w:rStyle w:val="QuoteChar"/>
                                <w:i/>
                                <w:iCs w:val="0"/>
                              </w:rPr>
                              <w:t>“</w:t>
                            </w:r>
                            <w:r w:rsidR="00953809">
                              <w:rPr>
                                <w:rStyle w:val="QuoteChar"/>
                                <w:i/>
                                <w:iCs w:val="0"/>
                              </w:rPr>
                              <w:t>I can see someone losing only if they try to.”</w:t>
                            </w:r>
                          </w:p>
                          <w:p w:rsidR="00A37643" w:rsidRDefault="00953809" w:rsidP="00A37643">
                            <w:pPr>
                              <w:pStyle w:val="Sidebar"/>
                            </w:pPr>
                            <w:r>
                              <w:rPr>
                                <w:rStyle w:val="QuoteChar"/>
                                <w:i/>
                                <w:iCs w:val="0"/>
                              </w:rPr>
                              <w:t>-Bryce Dixon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0ED12C4" id="Text Box 2" o:spid="_x0000_s1029" type="#_x0000_t202" alt="Sidebar" style="position:absolute;margin-left:0;margin-top:0;width:98.25pt;height:181.45pt;z-index:251685888;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An9J/ZiAIAAHIFAAAOAAAAAAAAAAAAAAAAAC4CAABkcnMvZTJvRG9jLnhtbFBLAQItABQABgAI&#10;AAAAIQDsf8Eq3gAAAAUBAAAPAAAAAAAAAAAAAAAAAOIEAABkcnMvZG93bnJldi54bWxQSwUGAAAA&#10;AAQABADzAAAA7QUAAAAA&#10;" filled="f" stroked="f" strokeweight=".5pt">
                <v:textbox inset="3.6pt,0,3.6pt,0">
                  <w:txbxContent>
                    <w:p w:rsidR="00A37643" w:rsidRDefault="00A37643" w:rsidP="00A37643">
                      <w:pPr>
                        <w:pStyle w:val="Sidebar"/>
                        <w:rPr>
                          <w:rStyle w:val="QuoteChar"/>
                          <w:i/>
                          <w:iCs w:val="0"/>
                        </w:rPr>
                      </w:pPr>
                      <w:r>
                        <w:rPr>
                          <w:rStyle w:val="QuoteChar"/>
                          <w:i/>
                          <w:iCs w:val="0"/>
                        </w:rPr>
                        <w:t>“</w:t>
                      </w:r>
                      <w:r w:rsidR="00953809">
                        <w:rPr>
                          <w:rStyle w:val="QuoteChar"/>
                          <w:i/>
                          <w:iCs w:val="0"/>
                        </w:rPr>
                        <w:t>I can see someone losing only if they try to.”</w:t>
                      </w:r>
                    </w:p>
                    <w:p w:rsidR="00A37643" w:rsidRDefault="00953809" w:rsidP="00A37643">
                      <w:pPr>
                        <w:pStyle w:val="Sidebar"/>
                      </w:pPr>
                      <w:r>
                        <w:rPr>
                          <w:rStyle w:val="QuoteChar"/>
                          <w:i/>
                          <w:iCs w:val="0"/>
                        </w:rPr>
                        <w:t>-Bryce Dixon</w:t>
                      </w:r>
                    </w:p>
                  </w:txbxContent>
                </v:textbox>
                <w10:wrap type="square" side="largest" anchorx="page" anchory="margin"/>
              </v:shape>
            </w:pict>
          </mc:Fallback>
        </mc:AlternateContent>
      </w:r>
      <w:r>
        <w:t xml:space="preserve"> Why?</w:t>
      </w:r>
    </w:p>
    <w:p w:rsidR="00A37643" w:rsidRDefault="00A37643" w:rsidP="00A37643">
      <w:pPr>
        <w:pStyle w:val="Heading2"/>
      </w:pPr>
      <w:r>
        <w:t>Average Feedback</w:t>
      </w:r>
    </w:p>
    <w:p w:rsidR="00A37643" w:rsidRDefault="004B1B15" w:rsidP="00A37643">
      <w:r>
        <w:t>It is easy to see that the play</w:t>
      </w:r>
      <w:r w:rsidR="00953809">
        <w:t xml:space="preserve"> </w:t>
      </w:r>
      <w:r>
        <w:t xml:space="preserve">testers considered the game </w:t>
      </w:r>
      <w:r w:rsidR="00953809">
        <w:t xml:space="preserve">to be </w:t>
      </w:r>
      <w:r>
        <w:t xml:space="preserve">incredibly easy. For the most part, players mentioned </w:t>
      </w:r>
      <w:r w:rsidR="00953809">
        <w:t>that there was an imbalance between the difference entities interactions within the game. The player’s health was too high, considering how easy it was to dodge enemies. The player’s damage was too high, considering how few enemies were on the playing fi</w:t>
      </w:r>
      <w:r w:rsidR="00C12E26">
        <w:t>eld. Those players who mentioned the difficulty as a 5 will be considered to not represent the general consensus as their feedback indicates a level of confusion with the question.</w:t>
      </w:r>
    </w:p>
    <w:p w:rsidR="00A37643" w:rsidRDefault="00953809" w:rsidP="00A37643">
      <w:pPr>
        <w:pStyle w:val="Heading2"/>
      </w:pPr>
      <w:r>
        <w:t>Is this a problem/How do we fix it</w:t>
      </w:r>
      <w:r w:rsidR="00A37643">
        <w:t>?</w:t>
      </w:r>
    </w:p>
    <w:p w:rsidR="004B1B15" w:rsidRDefault="00953809" w:rsidP="00A37643">
      <w:r>
        <w:t>Considering our vision for the game, this is in fact an issue. It is our intentions to make a game that is both difficult and accessible. The feedback provided by players regarding the controls implies that the game in its’ current state was accessible, but a bit too easy. Moving forward, increasing difficulty while maintaining accessibility will be a priority.</w:t>
      </w:r>
      <w:r w:rsidR="004B1B15">
        <w:rPr>
          <w:noProof/>
          <w:lang w:eastAsia="en-US"/>
        </w:rPr>
        <w:drawing>
          <wp:anchor distT="0" distB="0" distL="114300" distR="114300" simplePos="0" relativeHeight="251689984" behindDoc="0" locked="0" layoutInCell="1" allowOverlap="1">
            <wp:simplePos x="0" y="0"/>
            <wp:positionH relativeFrom="page">
              <wp:align>center</wp:align>
            </wp:positionH>
            <wp:positionV relativeFrom="paragraph">
              <wp:posOffset>1324610</wp:posOffset>
            </wp:positionV>
            <wp:extent cx="5349240" cy="3120390"/>
            <wp:effectExtent l="0" t="0" r="3810" b="381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A37643" w:rsidRDefault="00C12E26" w:rsidP="00A37643">
      <w:pPr>
        <w:pStyle w:val="Heading1"/>
      </w:pPr>
      <w:r>
        <w:lastRenderedPageBreak/>
        <w:t>What did you like the most about Blast Droids</w:t>
      </w:r>
      <w:r w:rsidR="00A37643">
        <w:t>?</w:t>
      </w:r>
      <w:r w:rsidR="00A37643">
        <w:rPr>
          <w:noProof/>
          <w:lang w:eastAsia="en-US"/>
        </w:rPr>
        <mc:AlternateContent>
          <mc:Choice Requires="wps">
            <w:drawing>
              <wp:anchor distT="0" distB="2743200" distL="182880" distR="182880" simplePos="0" relativeHeight="251687936" behindDoc="0" locked="0" layoutInCell="1" allowOverlap="1" wp14:anchorId="0945A804" wp14:editId="504B4E7C">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1" name="Text Box 1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643" w:rsidRDefault="00A37643" w:rsidP="00A37643">
                            <w:pPr>
                              <w:pStyle w:val="Sidebar"/>
                              <w:rPr>
                                <w:rStyle w:val="QuoteChar"/>
                                <w:i/>
                                <w:iCs w:val="0"/>
                              </w:rPr>
                            </w:pPr>
                            <w:r>
                              <w:rPr>
                                <w:rStyle w:val="QuoteChar"/>
                                <w:i/>
                                <w:iCs w:val="0"/>
                              </w:rPr>
                              <w:t>“</w:t>
                            </w:r>
                            <w:r w:rsidR="00C12E26">
                              <w:rPr>
                                <w:rStyle w:val="QuoteChar"/>
                                <w:i/>
                                <w:iCs w:val="0"/>
                              </w:rPr>
                              <w:t>Freedom, clean physics, visuals, and movement</w:t>
                            </w:r>
                            <w:r>
                              <w:rPr>
                                <w:rStyle w:val="QuoteChar"/>
                                <w:i/>
                                <w:iCs w:val="0"/>
                              </w:rPr>
                              <w:t>.”</w:t>
                            </w:r>
                          </w:p>
                          <w:p w:rsidR="00A37643" w:rsidRDefault="00C12E26" w:rsidP="00A37643">
                            <w:pPr>
                              <w:pStyle w:val="Sidebar"/>
                            </w:pPr>
                            <w:r>
                              <w:rPr>
                                <w:rStyle w:val="QuoteChar"/>
                                <w:i/>
                                <w:iCs w:val="0"/>
                              </w:rPr>
                              <w:t xml:space="preserve">-Mohammed </w:t>
                            </w:r>
                            <w:proofErr w:type="spellStart"/>
                            <w:r>
                              <w:rPr>
                                <w:rStyle w:val="QuoteChar"/>
                                <w:i/>
                                <w:iCs w:val="0"/>
                              </w:rPr>
                              <w:t>Amro</w:t>
                            </w:r>
                            <w:proofErr w:type="spellEnd"/>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945A804" id="Text Box 11" o:spid="_x0000_s1030" type="#_x0000_t202" alt="Sidebar" style="position:absolute;margin-left:0;margin-top:0;width:98.25pt;height:181.45pt;z-index:25168793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V9HW0iAIAAHQFAAAOAAAAAAAAAAAAAAAAAC4CAABkcnMvZTJvRG9jLnhtbFBLAQItABQABgAI&#10;AAAAIQDsf8Eq3gAAAAUBAAAPAAAAAAAAAAAAAAAAAOIEAABkcnMvZG93bnJldi54bWxQSwUGAAAA&#10;AAQABADzAAAA7QUAAAAA&#10;" filled="f" stroked="f" strokeweight=".5pt">
                <v:textbox inset="3.6pt,0,3.6pt,0">
                  <w:txbxContent>
                    <w:p w:rsidR="00A37643" w:rsidRDefault="00A37643" w:rsidP="00A37643">
                      <w:pPr>
                        <w:pStyle w:val="Sidebar"/>
                        <w:rPr>
                          <w:rStyle w:val="QuoteChar"/>
                          <w:i/>
                          <w:iCs w:val="0"/>
                        </w:rPr>
                      </w:pPr>
                      <w:r>
                        <w:rPr>
                          <w:rStyle w:val="QuoteChar"/>
                          <w:i/>
                          <w:iCs w:val="0"/>
                        </w:rPr>
                        <w:t>“</w:t>
                      </w:r>
                      <w:r w:rsidR="00C12E26">
                        <w:rPr>
                          <w:rStyle w:val="QuoteChar"/>
                          <w:i/>
                          <w:iCs w:val="0"/>
                        </w:rPr>
                        <w:t>Freedom, clean physics, visuals, and movement</w:t>
                      </w:r>
                      <w:r>
                        <w:rPr>
                          <w:rStyle w:val="QuoteChar"/>
                          <w:i/>
                          <w:iCs w:val="0"/>
                        </w:rPr>
                        <w:t>.”</w:t>
                      </w:r>
                    </w:p>
                    <w:p w:rsidR="00A37643" w:rsidRDefault="00C12E26" w:rsidP="00A37643">
                      <w:pPr>
                        <w:pStyle w:val="Sidebar"/>
                      </w:pPr>
                      <w:r>
                        <w:rPr>
                          <w:rStyle w:val="QuoteChar"/>
                          <w:i/>
                          <w:iCs w:val="0"/>
                        </w:rPr>
                        <w:t xml:space="preserve">-Mohammed </w:t>
                      </w:r>
                      <w:proofErr w:type="spellStart"/>
                      <w:r>
                        <w:rPr>
                          <w:rStyle w:val="QuoteChar"/>
                          <w:i/>
                          <w:iCs w:val="0"/>
                        </w:rPr>
                        <w:t>Amro</w:t>
                      </w:r>
                      <w:proofErr w:type="spellEnd"/>
                    </w:p>
                  </w:txbxContent>
                </v:textbox>
                <w10:wrap type="square" side="largest" anchorx="page" anchory="margin"/>
              </v:shape>
            </w:pict>
          </mc:Fallback>
        </mc:AlternateContent>
      </w:r>
    </w:p>
    <w:p w:rsidR="00A37643" w:rsidRDefault="00A37643" w:rsidP="00A37643">
      <w:pPr>
        <w:pStyle w:val="Heading2"/>
      </w:pPr>
      <w:r>
        <w:t>Average Feedback</w:t>
      </w:r>
    </w:p>
    <w:p w:rsidR="00B269E7" w:rsidRDefault="00B269E7" w:rsidP="00C12E26">
      <w:r>
        <w:t>The favorite aspects of Blast Droids! almost unanimously involved player movement and combat. Most players mentioned either the feel, the actions themselves,  or the speed of the game as what they liked the most.</w:t>
      </w:r>
    </w:p>
    <w:p w:rsidR="00B269E7" w:rsidRDefault="00B269E7" w:rsidP="00B269E7">
      <w:pPr>
        <w:pStyle w:val="Heading2"/>
      </w:pPr>
      <w:r>
        <w:t>What does this mean?</w:t>
      </w:r>
    </w:p>
    <w:p w:rsidR="00B269E7" w:rsidRDefault="00B269E7" w:rsidP="00B269E7">
      <w:r>
        <w:t>Knowing what players liked the most about a game can be  just as useful as knowing what they do not  like. Moving forward, we will use the knowledge of what existing features in the game provide players with the most engagement to better determine what changes need to be made, what priority they should have, and when they should be completed.</w:t>
      </w:r>
    </w:p>
    <w:p w:rsidR="00A37643" w:rsidRDefault="00B269E7" w:rsidP="00C12E26">
      <w:r>
        <w:t xml:space="preserve"> </w:t>
      </w:r>
    </w:p>
    <w:p w:rsidR="00B269E7" w:rsidRDefault="00B269E7" w:rsidP="00C12E26"/>
    <w:p w:rsidR="00C12E26" w:rsidRDefault="00C12E26" w:rsidP="00A37643"/>
    <w:p w:rsidR="00A37643" w:rsidRDefault="00A37643" w:rsidP="00A37643"/>
    <w:p w:rsidR="00B269E7" w:rsidRDefault="00B269E7" w:rsidP="00B269E7">
      <w:pPr>
        <w:pStyle w:val="Heading1"/>
      </w:pPr>
      <w:r>
        <w:lastRenderedPageBreak/>
        <w:t xml:space="preserve">What did you like the </w:t>
      </w:r>
      <w:r>
        <w:t>least</w:t>
      </w:r>
      <w:r>
        <w:t>?</w:t>
      </w:r>
      <w:r>
        <w:rPr>
          <w:noProof/>
          <w:lang w:eastAsia="en-US"/>
        </w:rPr>
        <mc:AlternateContent>
          <mc:Choice Requires="wps">
            <w:drawing>
              <wp:anchor distT="0" distB="2743200" distL="182880" distR="182880" simplePos="0" relativeHeight="251694080" behindDoc="0" locked="0" layoutInCell="1" allowOverlap="1" wp14:anchorId="6F1A2D64" wp14:editId="5A4C4D7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E7" w:rsidRDefault="00B269E7" w:rsidP="00B269E7">
                            <w:pPr>
                              <w:pStyle w:val="Sidebar"/>
                              <w:rPr>
                                <w:rStyle w:val="QuoteChar"/>
                                <w:i/>
                                <w:iCs w:val="0"/>
                              </w:rPr>
                            </w:pPr>
                            <w:r>
                              <w:rPr>
                                <w:rStyle w:val="QuoteChar"/>
                                <w:i/>
                                <w:iCs w:val="0"/>
                              </w:rPr>
                              <w:t>“</w:t>
                            </w:r>
                            <w:r w:rsidR="00325648">
                              <w:rPr>
                                <w:rStyle w:val="QuoteChar"/>
                                <w:i/>
                                <w:iCs w:val="0"/>
                              </w:rPr>
                              <w:t>My teammates wanting to finish the level but I wanted to kill everything</w:t>
                            </w:r>
                            <w:r>
                              <w:rPr>
                                <w:rStyle w:val="QuoteChar"/>
                                <w:i/>
                                <w:iCs w:val="0"/>
                              </w:rPr>
                              <w:t>.”</w:t>
                            </w:r>
                          </w:p>
                          <w:p w:rsidR="00B269E7" w:rsidRDefault="00B269E7" w:rsidP="00B269E7">
                            <w:pPr>
                              <w:pStyle w:val="Sidebar"/>
                            </w:pPr>
                            <w:r>
                              <w:rPr>
                                <w:rStyle w:val="QuoteChar"/>
                                <w:i/>
                                <w:iCs w:val="0"/>
                              </w:rPr>
                              <w:t>-</w:t>
                            </w:r>
                            <w:proofErr w:type="spellStart"/>
                            <w:r w:rsidR="00325648">
                              <w:rPr>
                                <w:rStyle w:val="QuoteChar"/>
                                <w:i/>
                                <w:iCs w:val="0"/>
                              </w:rPr>
                              <w:t>Skyelar</w:t>
                            </w:r>
                            <w:proofErr w:type="spellEnd"/>
                            <w:r w:rsidR="00325648">
                              <w:rPr>
                                <w:rStyle w:val="QuoteChar"/>
                                <w:i/>
                                <w:iCs w:val="0"/>
                              </w:rPr>
                              <w:t xml:space="preserve"> </w:t>
                            </w:r>
                            <w:proofErr w:type="spellStart"/>
                            <w:r w:rsidR="00325648">
                              <w:rPr>
                                <w:rStyle w:val="QuoteChar"/>
                                <w:i/>
                                <w:iCs w:val="0"/>
                              </w:rPr>
                              <w:t>Sillyman</w:t>
                            </w:r>
                            <w:proofErr w:type="spellEnd"/>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6F1A2D64" id="_x0000_t202" coordsize="21600,21600" o:spt="202" path="m,l,21600r21600,l21600,xe">
                <v:stroke joinstyle="miter"/>
                <v:path gradientshapeok="t" o:connecttype="rect"/>
              </v:shapetype>
              <v:shape id="Text Box 4" o:spid="_x0000_s1030" type="#_x0000_t202" alt="Sidebar" style="position:absolute;margin-left:0;margin-top:0;width:98.25pt;height:181.45pt;z-index:251694080;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NPDhGaHAgAAcgUAAA4AAAAAAAAAAAAAAAAALgIAAGRycy9lMm9Eb2MueG1sUEsBAi0AFAAGAAgA&#10;AAAhAOx/wSreAAAABQEAAA8AAAAAAAAAAAAAAAAA4QQAAGRycy9kb3ducmV2LnhtbFBLBQYAAAAA&#10;BAAEAPMAAADsBQAAAAA=&#10;" filled="f" stroked="f" strokeweight=".5pt">
                <v:textbox inset="3.6pt,0,3.6pt,0">
                  <w:txbxContent>
                    <w:p w:rsidR="00B269E7" w:rsidRDefault="00B269E7" w:rsidP="00B269E7">
                      <w:pPr>
                        <w:pStyle w:val="Sidebar"/>
                        <w:rPr>
                          <w:rStyle w:val="QuoteChar"/>
                          <w:i/>
                          <w:iCs w:val="0"/>
                        </w:rPr>
                      </w:pPr>
                      <w:r>
                        <w:rPr>
                          <w:rStyle w:val="QuoteChar"/>
                          <w:i/>
                          <w:iCs w:val="0"/>
                        </w:rPr>
                        <w:t>“</w:t>
                      </w:r>
                      <w:r w:rsidR="00325648">
                        <w:rPr>
                          <w:rStyle w:val="QuoteChar"/>
                          <w:i/>
                          <w:iCs w:val="0"/>
                        </w:rPr>
                        <w:t>My teammates wanting to finish the level but I wanted to kill everything</w:t>
                      </w:r>
                      <w:r>
                        <w:rPr>
                          <w:rStyle w:val="QuoteChar"/>
                          <w:i/>
                          <w:iCs w:val="0"/>
                        </w:rPr>
                        <w:t>.”</w:t>
                      </w:r>
                    </w:p>
                    <w:p w:rsidR="00B269E7" w:rsidRDefault="00B269E7" w:rsidP="00B269E7">
                      <w:pPr>
                        <w:pStyle w:val="Sidebar"/>
                      </w:pPr>
                      <w:r>
                        <w:rPr>
                          <w:rStyle w:val="QuoteChar"/>
                          <w:i/>
                          <w:iCs w:val="0"/>
                        </w:rPr>
                        <w:t>-</w:t>
                      </w:r>
                      <w:proofErr w:type="spellStart"/>
                      <w:r w:rsidR="00325648">
                        <w:rPr>
                          <w:rStyle w:val="QuoteChar"/>
                          <w:i/>
                          <w:iCs w:val="0"/>
                        </w:rPr>
                        <w:t>Skyelar</w:t>
                      </w:r>
                      <w:proofErr w:type="spellEnd"/>
                      <w:r w:rsidR="00325648">
                        <w:rPr>
                          <w:rStyle w:val="QuoteChar"/>
                          <w:i/>
                          <w:iCs w:val="0"/>
                        </w:rPr>
                        <w:t xml:space="preserve"> </w:t>
                      </w:r>
                      <w:proofErr w:type="spellStart"/>
                      <w:r w:rsidR="00325648">
                        <w:rPr>
                          <w:rStyle w:val="QuoteChar"/>
                          <w:i/>
                          <w:iCs w:val="0"/>
                        </w:rPr>
                        <w:t>Sillyman</w:t>
                      </w:r>
                      <w:proofErr w:type="spellEnd"/>
                    </w:p>
                  </w:txbxContent>
                </v:textbox>
                <w10:wrap type="square" side="largest" anchorx="page" anchory="margin"/>
              </v:shape>
            </w:pict>
          </mc:Fallback>
        </mc:AlternateContent>
      </w:r>
    </w:p>
    <w:p w:rsidR="00B269E7" w:rsidRDefault="00B269E7" w:rsidP="00B269E7">
      <w:pPr>
        <w:pStyle w:val="Heading2"/>
      </w:pPr>
      <w:r>
        <w:t>Average Feedback</w:t>
      </w:r>
    </w:p>
    <w:p w:rsidR="00B269E7" w:rsidRDefault="00B269E7" w:rsidP="00B269E7">
      <w:r>
        <w:t xml:space="preserve">The </w:t>
      </w:r>
      <w:r w:rsidR="00325648">
        <w:t>least favorite aspects of the game revolved around player feedback and instruction. We found that players were likely to skip the tutorial section of the menus, and thus become confused in the beginning phases of the game. Players would begin the game confused about which player character they were, considering there was no indication of which color a player controlled, then they would become confused in the abilities and controls, and then become confused on their objectives in the game, and how to finish a level. Based on the feedback provided from the questionnaire, when players were asked whether they think the controls were intuitive (a question which will not be covered explicitly in this report), they responded by saying that the controls were not conveyed well enough, but once figured out, they were fairly easy to grasp.</w:t>
      </w:r>
    </w:p>
    <w:p w:rsidR="00B269E7" w:rsidRDefault="00B269E7" w:rsidP="00B269E7">
      <w:pPr>
        <w:pStyle w:val="Heading2"/>
      </w:pPr>
      <w:r>
        <w:t>What does this mean?</w:t>
      </w:r>
    </w:p>
    <w:p w:rsidR="00184B35" w:rsidRPr="00944D7A" w:rsidRDefault="00321EB6" w:rsidP="00C12E26">
      <w:pPr>
        <w:pStyle w:val="ListNumber2"/>
        <w:numPr>
          <w:ilvl w:val="0"/>
          <w:numId w:val="0"/>
        </w:numPr>
      </w:pPr>
      <w:r>
        <w:t>The feedback of which aspects of the game were the least favored is the most important feedback provided in the playtest. We will use this information to pinpoint what new features and fixes are the highest priority moving into the next milestone. Considering how close we currently are to the final submission, this feedback is crucial to providing polish to the game,  and ensuring that player’s experiences are not only excellent, but consistent.</w:t>
      </w:r>
    </w:p>
    <w:bookmarkStart w:id="2" w:name="_Toc449444750" w:displacedByCustomXml="next"/>
    <w:sdt>
      <w:sdtPr>
        <w:id w:val="1368340907"/>
        <w:placeholder>
          <w:docPart w:val="8443CA38C6B64985B2FE081484DC8724"/>
        </w:placeholder>
        <w:temporary/>
        <w:showingPlcHdr/>
        <w15:appearance w15:val="hidden"/>
      </w:sdtPr>
      <w:sdtEndPr/>
      <w:sdtContent>
        <w:p w:rsidR="00184B35" w:rsidRDefault="00C50FEA">
          <w:pPr>
            <w:pStyle w:val="Heading1"/>
          </w:pPr>
          <w:r>
            <w:t>Contact Information</w:t>
          </w:r>
        </w:p>
      </w:sdtContent>
    </w:sdt>
    <w:bookmarkEnd w:id="2" w:displacedByCustomXml="prev"/>
    <w:p w:rsidR="00184B35" w:rsidRDefault="00184B35">
      <w:bookmarkStart w:id="3" w:name="_GoBack"/>
      <w:bookmarkEnd w:id="3"/>
    </w:p>
    <w:tbl>
      <w:tblPr>
        <w:tblW w:w="4975" w:type="pct"/>
        <w:tblLook w:val="04A0" w:firstRow="1" w:lastRow="0" w:firstColumn="1" w:lastColumn="0" w:noHBand="0" w:noVBand="1"/>
        <w:tblDescription w:val="Contact info table"/>
      </w:tblPr>
      <w:tblGrid>
        <w:gridCol w:w="1257"/>
        <w:gridCol w:w="2934"/>
        <w:gridCol w:w="1257"/>
        <w:gridCol w:w="2934"/>
      </w:tblGrid>
      <w:tr w:rsidR="00184B35">
        <w:tc>
          <w:tcPr>
            <w:tcW w:w="750" w:type="pct"/>
          </w:tcPr>
          <w:p w:rsidR="00184B35" w:rsidRDefault="00184B35"/>
        </w:tc>
        <w:tc>
          <w:tcPr>
            <w:tcW w:w="1750" w:type="pct"/>
          </w:tcPr>
          <w:p w:rsidR="00184B35" w:rsidRDefault="00321EB6">
            <w:pPr>
              <w:rPr>
                <w:rStyle w:val="Strong"/>
              </w:rPr>
            </w:pPr>
            <w:r>
              <w:rPr>
                <w:rStyle w:val="Strong"/>
              </w:rPr>
              <w:t>Cole Astaire</w:t>
            </w:r>
          </w:p>
          <w:p w:rsidR="00184B35" w:rsidRDefault="00321EB6">
            <w:r>
              <w:t>Producer</w:t>
            </w:r>
          </w:p>
          <w:p w:rsidR="00184B35" w:rsidRDefault="00321EB6">
            <w:r>
              <w:t>c.astaire@digipen.edu</w:t>
            </w:r>
          </w:p>
        </w:tc>
        <w:tc>
          <w:tcPr>
            <w:tcW w:w="750" w:type="pct"/>
          </w:tcPr>
          <w:p w:rsidR="00184B35" w:rsidRDefault="00184B35"/>
        </w:tc>
        <w:tc>
          <w:tcPr>
            <w:tcW w:w="1750" w:type="pct"/>
          </w:tcPr>
          <w:p w:rsidR="00184B35" w:rsidRDefault="00321EB6">
            <w:pPr>
              <w:rPr>
                <w:rStyle w:val="Strong"/>
              </w:rPr>
            </w:pPr>
            <w:r>
              <w:rPr>
                <w:rStyle w:val="Strong"/>
              </w:rPr>
              <w:t xml:space="preserve">Hank </w:t>
            </w:r>
            <w:proofErr w:type="spellStart"/>
            <w:r>
              <w:rPr>
                <w:rStyle w:val="Strong"/>
              </w:rPr>
              <w:t>Probeck</w:t>
            </w:r>
            <w:proofErr w:type="spellEnd"/>
          </w:p>
          <w:p w:rsidR="00184B35" w:rsidRDefault="00321EB6">
            <w:r>
              <w:t xml:space="preserve">Tech </w:t>
            </w:r>
            <w:proofErr w:type="spellStart"/>
            <w:r>
              <w:t>DIrector</w:t>
            </w:r>
            <w:proofErr w:type="spellEnd"/>
          </w:p>
          <w:p w:rsidR="00184B35" w:rsidRDefault="00321EB6">
            <w:r>
              <w:t>h.brobeck@digipen.edu</w:t>
            </w:r>
          </w:p>
        </w:tc>
      </w:tr>
      <w:tr w:rsidR="00A37643">
        <w:tc>
          <w:tcPr>
            <w:tcW w:w="750" w:type="pct"/>
          </w:tcPr>
          <w:p w:rsidR="00A37643" w:rsidRDefault="00A37643" w:rsidP="00A37643">
            <w:pPr>
              <w:pStyle w:val="NoSpacing"/>
            </w:pPr>
          </w:p>
        </w:tc>
        <w:tc>
          <w:tcPr>
            <w:tcW w:w="1750" w:type="pct"/>
          </w:tcPr>
          <w:p w:rsidR="00A37643" w:rsidRDefault="00A37643" w:rsidP="00A37643"/>
        </w:tc>
        <w:tc>
          <w:tcPr>
            <w:tcW w:w="750" w:type="pct"/>
          </w:tcPr>
          <w:p w:rsidR="00A37643" w:rsidRDefault="00A37643" w:rsidP="00A37643">
            <w:pPr>
              <w:pStyle w:val="NoSpacing"/>
            </w:pPr>
          </w:p>
        </w:tc>
        <w:tc>
          <w:tcPr>
            <w:tcW w:w="1750" w:type="pct"/>
          </w:tcPr>
          <w:p w:rsidR="00A37643" w:rsidRDefault="00A37643" w:rsidP="00A37643"/>
        </w:tc>
      </w:tr>
      <w:tr w:rsidR="00A37643">
        <w:tc>
          <w:tcPr>
            <w:tcW w:w="750" w:type="pct"/>
          </w:tcPr>
          <w:p w:rsidR="00A37643" w:rsidRDefault="00A37643" w:rsidP="00A37643"/>
        </w:tc>
        <w:tc>
          <w:tcPr>
            <w:tcW w:w="1750" w:type="pct"/>
          </w:tcPr>
          <w:p w:rsidR="00321EB6" w:rsidRDefault="00321EB6" w:rsidP="00321EB6">
            <w:pPr>
              <w:rPr>
                <w:rStyle w:val="Strong"/>
              </w:rPr>
            </w:pPr>
            <w:r>
              <w:rPr>
                <w:rStyle w:val="Strong"/>
              </w:rPr>
              <w:t>Evan Kau</w:t>
            </w:r>
          </w:p>
          <w:p w:rsidR="00321EB6" w:rsidRDefault="00321EB6" w:rsidP="00321EB6">
            <w:r>
              <w:t>Design Director</w:t>
            </w:r>
          </w:p>
          <w:p w:rsidR="00321EB6" w:rsidRDefault="00321EB6" w:rsidP="00321EB6">
            <w:pPr>
              <w:rPr>
                <w:rStyle w:val="Strong"/>
              </w:rPr>
            </w:pPr>
            <w:r>
              <w:t>e.kau@digipen.edu</w:t>
            </w:r>
            <w:r>
              <w:rPr>
                <w:rStyle w:val="Strong"/>
              </w:rPr>
              <w:t xml:space="preserve"> </w:t>
            </w:r>
          </w:p>
          <w:p w:rsidR="00321EB6" w:rsidRDefault="00321EB6" w:rsidP="00321EB6">
            <w:pPr>
              <w:rPr>
                <w:rStyle w:val="Strong"/>
              </w:rPr>
            </w:pPr>
          </w:p>
          <w:p w:rsidR="00321EB6" w:rsidRDefault="00321EB6" w:rsidP="00321EB6">
            <w:pPr>
              <w:rPr>
                <w:rStyle w:val="Strong"/>
              </w:rPr>
            </w:pPr>
            <w:r>
              <w:rPr>
                <w:rStyle w:val="Strong"/>
              </w:rPr>
              <w:t xml:space="preserve">Israel </w:t>
            </w:r>
            <w:proofErr w:type="spellStart"/>
            <w:r>
              <w:rPr>
                <w:rStyle w:val="Strong"/>
              </w:rPr>
              <w:t>Zevenbergen</w:t>
            </w:r>
            <w:proofErr w:type="spellEnd"/>
          </w:p>
          <w:p w:rsidR="00321EB6" w:rsidRDefault="00321EB6" w:rsidP="00321EB6">
            <w:r>
              <w:t>Test Manager</w:t>
            </w:r>
          </w:p>
          <w:p w:rsidR="00321EB6" w:rsidRDefault="00321EB6" w:rsidP="00321EB6">
            <w:r>
              <w:t>i.zevenbergen@digipen.edu</w:t>
            </w:r>
          </w:p>
        </w:tc>
        <w:tc>
          <w:tcPr>
            <w:tcW w:w="750" w:type="pct"/>
          </w:tcPr>
          <w:p w:rsidR="00A37643" w:rsidRDefault="00A37643" w:rsidP="00A37643"/>
        </w:tc>
        <w:tc>
          <w:tcPr>
            <w:tcW w:w="1750" w:type="pct"/>
          </w:tcPr>
          <w:p w:rsidR="00A37643" w:rsidRDefault="00321EB6" w:rsidP="00A37643">
            <w:pPr>
              <w:rPr>
                <w:rStyle w:val="Strong"/>
              </w:rPr>
            </w:pPr>
            <w:r>
              <w:rPr>
                <w:rStyle w:val="Strong"/>
              </w:rPr>
              <w:t>Ryan Booth</w:t>
            </w:r>
          </w:p>
          <w:p w:rsidR="00A37643" w:rsidRDefault="00321EB6" w:rsidP="00A37643">
            <w:r>
              <w:t>Product Manager</w:t>
            </w:r>
          </w:p>
          <w:p w:rsidR="00A37643" w:rsidRDefault="00321EB6" w:rsidP="00A37643">
            <w:r>
              <w:t>r.booth@digipen.edu</w:t>
            </w:r>
          </w:p>
        </w:tc>
      </w:tr>
    </w:tbl>
    <w:p w:rsidR="00184B35" w:rsidRDefault="00184B35">
      <w:pPr>
        <w:spacing w:before="720"/>
      </w:pPr>
    </w:p>
    <w:sectPr w:rsidR="00184B35">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781" w:rsidRDefault="00301781">
      <w:pPr>
        <w:spacing w:after="0" w:line="240" w:lineRule="auto"/>
      </w:pPr>
      <w:r>
        <w:separator/>
      </w:r>
    </w:p>
    <w:p w:rsidR="00301781" w:rsidRDefault="00301781"/>
    <w:p w:rsidR="00301781" w:rsidRDefault="00301781"/>
    <w:p w:rsidR="00301781" w:rsidRDefault="00301781"/>
  </w:endnote>
  <w:endnote w:type="continuationSeparator" w:id="0">
    <w:p w:rsidR="00301781" w:rsidRDefault="00301781">
      <w:pPr>
        <w:spacing w:after="0" w:line="240" w:lineRule="auto"/>
      </w:pPr>
      <w:r>
        <w:continuationSeparator/>
      </w:r>
    </w:p>
    <w:p w:rsidR="00301781" w:rsidRDefault="00301781"/>
    <w:p w:rsidR="00301781" w:rsidRDefault="00301781"/>
    <w:p w:rsidR="00301781" w:rsidRDefault="003017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B35" w:rsidRDefault="00301781">
    <w:pPr>
      <w:pStyle w:val="Organization"/>
    </w:pPr>
    <w:sdt>
      <w:sdtPr>
        <w:alias w:val="Company"/>
        <w:tag w:val=""/>
        <w:id w:val="-1577578279"/>
        <w:placeholder>
          <w:docPart w:val="38A7507DF83C48BF88840A23E8C8E482"/>
        </w:placeholder>
        <w:dataBinding w:prefixMappings="xmlns:ns0='http://schemas.openxmlformats.org/officeDocument/2006/extended-properties' " w:xpath="/ns0:Properties[1]/ns0:Company[1]" w:storeItemID="{6668398D-A668-4E3E-A5EB-62B293D839F1}"/>
        <w15:appearance w15:val="hidden"/>
        <w:text/>
      </w:sdtPr>
      <w:sdtEndPr/>
      <w:sdtContent>
        <w:r w:rsidR="0042139A">
          <w:t>Team A001</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184B35">
      <w:tc>
        <w:tcPr>
          <w:tcW w:w="1667" w:type="pct"/>
          <w:tcMar>
            <w:bottom w:w="144" w:type="dxa"/>
          </w:tcMar>
        </w:tcPr>
        <w:p w:rsidR="00184B35" w:rsidRDefault="0042139A">
          <w:pPr>
            <w:pStyle w:val="ContactInfo"/>
            <w:rPr>
              <w:rStyle w:val="Strong"/>
            </w:rPr>
          </w:pPr>
          <w:r>
            <w:rPr>
              <w:rStyle w:val="Strong"/>
            </w:rPr>
            <w:t>Cole Astaire (Producer)</w:t>
          </w:r>
        </w:p>
        <w:p w:rsidR="0042139A" w:rsidRDefault="0042139A">
          <w:pPr>
            <w:pStyle w:val="ContactInfo"/>
          </w:pPr>
          <w:r>
            <w:rPr>
              <w:rStyle w:val="Strong"/>
            </w:rPr>
            <w:t>Ryan Booth (Product Manager)</w:t>
          </w:r>
        </w:p>
      </w:tc>
      <w:sdt>
        <w:sdtPr>
          <w:alias w:val="Address"/>
          <w:tag w:val=""/>
          <w:id w:val="-1411928044"/>
          <w:placeholder>
            <w:docPart w:val="E23AAD52E4B145078FB223093BF9AC3D"/>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667" w:type="pct"/>
              <w:tcMar>
                <w:bottom w:w="144" w:type="dxa"/>
              </w:tcMar>
            </w:tcPr>
            <w:p w:rsidR="00184B35" w:rsidRDefault="0042139A">
              <w:pPr>
                <w:pStyle w:val="ContactInfo"/>
              </w:pPr>
              <w:r>
                <w:t>Evan Kau (Design Director)</w:t>
              </w:r>
              <w:r>
                <w:br/>
                <w:t xml:space="preserve">Israel </w:t>
              </w:r>
              <w:proofErr w:type="spellStart"/>
              <w:r>
                <w:t>Zevenbergen</w:t>
              </w:r>
              <w:proofErr w:type="spellEnd"/>
              <w:r>
                <w:t xml:space="preserve"> (Test Manager)</w:t>
              </w:r>
            </w:p>
          </w:tc>
        </w:sdtContent>
      </w:sdt>
      <w:tc>
        <w:tcPr>
          <w:tcW w:w="1666" w:type="pct"/>
          <w:tcMar>
            <w:bottom w:w="144" w:type="dxa"/>
          </w:tcMar>
        </w:tcPr>
        <w:p w:rsidR="00184B35" w:rsidRDefault="0042139A">
          <w:pPr>
            <w:pStyle w:val="ContactInfo"/>
          </w:pPr>
          <w:r>
            <w:t xml:space="preserve">Hank </w:t>
          </w:r>
          <w:proofErr w:type="spellStart"/>
          <w:r>
            <w:t>Brobeck</w:t>
          </w:r>
          <w:proofErr w:type="spellEnd"/>
          <w:r>
            <w:t xml:space="preserve"> (Tech Director)</w:t>
          </w:r>
        </w:p>
      </w:tc>
    </w:tr>
    <w:tr w:rsidR="00184B35">
      <w:trPr>
        <w:trHeight w:hRule="exact" w:val="86"/>
      </w:trPr>
      <w:tc>
        <w:tcPr>
          <w:tcW w:w="1667" w:type="pct"/>
          <w:shd w:val="clear" w:color="auto" w:fill="000000" w:themeFill="text1"/>
        </w:tcPr>
        <w:p w:rsidR="00184B35" w:rsidRDefault="00184B35">
          <w:pPr>
            <w:pStyle w:val="Footer"/>
          </w:pPr>
        </w:p>
      </w:tc>
      <w:tc>
        <w:tcPr>
          <w:tcW w:w="1667" w:type="pct"/>
          <w:shd w:val="clear" w:color="auto" w:fill="000000" w:themeFill="text1"/>
        </w:tcPr>
        <w:p w:rsidR="00184B35" w:rsidRDefault="00184B35">
          <w:pPr>
            <w:pStyle w:val="Footer"/>
          </w:pPr>
        </w:p>
      </w:tc>
      <w:tc>
        <w:tcPr>
          <w:tcW w:w="1666" w:type="pct"/>
          <w:shd w:val="clear" w:color="auto" w:fill="000000" w:themeFill="text1"/>
        </w:tcPr>
        <w:p w:rsidR="00184B35" w:rsidRDefault="00184B35">
          <w:pPr>
            <w:pStyle w:val="Footer"/>
          </w:pPr>
        </w:p>
      </w:tc>
    </w:tr>
  </w:tbl>
  <w:p w:rsidR="00184B35" w:rsidRDefault="0018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781" w:rsidRDefault="00301781">
      <w:pPr>
        <w:spacing w:after="0" w:line="240" w:lineRule="auto"/>
      </w:pPr>
      <w:r>
        <w:separator/>
      </w:r>
    </w:p>
    <w:p w:rsidR="00301781" w:rsidRDefault="00301781"/>
    <w:p w:rsidR="00301781" w:rsidRDefault="00301781"/>
    <w:p w:rsidR="00301781" w:rsidRDefault="00301781"/>
  </w:footnote>
  <w:footnote w:type="continuationSeparator" w:id="0">
    <w:p w:rsidR="00301781" w:rsidRDefault="00301781">
      <w:pPr>
        <w:spacing w:after="0" w:line="240" w:lineRule="auto"/>
      </w:pPr>
      <w:r>
        <w:continuationSeparator/>
      </w:r>
    </w:p>
    <w:p w:rsidR="00301781" w:rsidRDefault="00301781"/>
    <w:p w:rsidR="00301781" w:rsidRDefault="00301781"/>
    <w:p w:rsidR="00301781" w:rsidRDefault="003017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84B35">
      <w:trPr>
        <w:trHeight w:hRule="exact" w:val="720"/>
        <w:jc w:val="right"/>
      </w:trPr>
      <w:tc>
        <w:tcPr>
          <w:tcW w:w="2088" w:type="dxa"/>
          <w:vAlign w:val="bottom"/>
        </w:tcPr>
        <w:p w:rsidR="00184B35" w:rsidRDefault="00184B35">
          <w:pPr>
            <w:pStyle w:val="Page"/>
          </w:pPr>
        </w:p>
      </w:tc>
      <w:tc>
        <w:tcPr>
          <w:tcW w:w="288" w:type="dxa"/>
          <w:shd w:val="clear" w:color="auto" w:fill="auto"/>
          <w:vAlign w:val="bottom"/>
        </w:tcPr>
        <w:p w:rsidR="00184B35" w:rsidRDefault="00184B35"/>
      </w:tc>
      <w:tc>
        <w:tcPr>
          <w:tcW w:w="8424" w:type="dxa"/>
          <w:vAlign w:val="bottom"/>
        </w:tcPr>
        <w:p w:rsidR="00184B35" w:rsidRDefault="00056DCA">
          <w:pPr>
            <w:pStyle w:val="Heading3"/>
          </w:pPr>
          <w:r>
            <w:t>General Feedback</w:t>
          </w:r>
        </w:p>
      </w:tc>
    </w:tr>
    <w:tr w:rsidR="00184B35">
      <w:trPr>
        <w:trHeight w:hRule="exact" w:val="86"/>
        <w:jc w:val="right"/>
      </w:trPr>
      <w:tc>
        <w:tcPr>
          <w:tcW w:w="2088" w:type="dxa"/>
          <w:shd w:val="clear" w:color="auto" w:fill="000000" w:themeFill="text1"/>
        </w:tcPr>
        <w:p w:rsidR="00184B35" w:rsidRDefault="00184B35">
          <w:pPr>
            <w:pStyle w:val="Header"/>
          </w:pPr>
        </w:p>
      </w:tc>
      <w:tc>
        <w:tcPr>
          <w:tcW w:w="288" w:type="dxa"/>
          <w:shd w:val="clear" w:color="auto" w:fill="auto"/>
        </w:tcPr>
        <w:p w:rsidR="00184B35" w:rsidRDefault="00184B35">
          <w:pPr>
            <w:pStyle w:val="Header"/>
          </w:pPr>
        </w:p>
      </w:tc>
      <w:tc>
        <w:tcPr>
          <w:tcW w:w="8424" w:type="dxa"/>
          <w:shd w:val="clear" w:color="auto" w:fill="000000" w:themeFill="text1"/>
        </w:tcPr>
        <w:p w:rsidR="00184B35" w:rsidRDefault="00184B35">
          <w:pPr>
            <w:pStyle w:val="Header"/>
          </w:pPr>
        </w:p>
      </w:tc>
    </w:tr>
  </w:tbl>
  <w:p w:rsidR="00184B35" w:rsidRDefault="0018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84B35">
      <w:trPr>
        <w:trHeight w:hRule="exact" w:val="720"/>
        <w:jc w:val="right"/>
      </w:trPr>
      <w:tc>
        <w:tcPr>
          <w:tcW w:w="2088" w:type="dxa"/>
          <w:vAlign w:val="bottom"/>
        </w:tcPr>
        <w:p w:rsidR="00184B35" w:rsidRDefault="00C50FEA">
          <w:pPr>
            <w:pStyle w:val="Page"/>
          </w:pPr>
          <w:r>
            <w:t xml:space="preserve">Pg. </w:t>
          </w:r>
          <w:r>
            <w:fldChar w:fldCharType="begin"/>
          </w:r>
          <w:r>
            <w:instrText xml:space="preserve"> Page \# 0# </w:instrText>
          </w:r>
          <w:r>
            <w:fldChar w:fldCharType="separate"/>
          </w:r>
          <w:r w:rsidR="00321EB6">
            <w:rPr>
              <w:noProof/>
            </w:rPr>
            <w:t>06</w:t>
          </w:r>
          <w:r>
            <w:fldChar w:fldCharType="end"/>
          </w:r>
        </w:p>
      </w:tc>
      <w:tc>
        <w:tcPr>
          <w:tcW w:w="288" w:type="dxa"/>
          <w:vAlign w:val="bottom"/>
        </w:tcPr>
        <w:p w:rsidR="00184B35" w:rsidRDefault="00184B35"/>
      </w:tc>
      <w:tc>
        <w:tcPr>
          <w:tcW w:w="8424" w:type="dxa"/>
          <w:vAlign w:val="bottom"/>
        </w:tcPr>
        <w:p w:rsidR="00184B35" w:rsidRPr="0042139A" w:rsidRDefault="00184B35">
          <w:pPr>
            <w:pStyle w:val="Heading3"/>
            <w:rPr>
              <w:sz w:val="24"/>
            </w:rPr>
          </w:pPr>
        </w:p>
      </w:tc>
    </w:tr>
    <w:tr w:rsidR="00184B35">
      <w:trPr>
        <w:trHeight w:hRule="exact" w:val="86"/>
        <w:jc w:val="right"/>
      </w:trPr>
      <w:tc>
        <w:tcPr>
          <w:tcW w:w="2088" w:type="dxa"/>
          <w:shd w:val="clear" w:color="auto" w:fill="000000" w:themeFill="text1"/>
        </w:tcPr>
        <w:p w:rsidR="00184B35" w:rsidRDefault="00184B35">
          <w:pPr>
            <w:rPr>
              <w:sz w:val="10"/>
            </w:rPr>
          </w:pPr>
        </w:p>
      </w:tc>
      <w:tc>
        <w:tcPr>
          <w:tcW w:w="288" w:type="dxa"/>
        </w:tcPr>
        <w:p w:rsidR="00184B35" w:rsidRDefault="00184B35">
          <w:pPr>
            <w:rPr>
              <w:sz w:val="10"/>
            </w:rPr>
          </w:pPr>
        </w:p>
      </w:tc>
      <w:tc>
        <w:tcPr>
          <w:tcW w:w="8424" w:type="dxa"/>
          <w:shd w:val="clear" w:color="auto" w:fill="000000" w:themeFill="text1"/>
        </w:tcPr>
        <w:p w:rsidR="00184B35" w:rsidRDefault="00184B35">
          <w:pPr>
            <w:rPr>
              <w:sz w:val="10"/>
            </w:rPr>
          </w:pPr>
        </w:p>
      </w:tc>
    </w:tr>
  </w:tbl>
  <w:p w:rsidR="00EF64C7" w:rsidRDefault="00EF64C7"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4"/>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9A"/>
    <w:rsid w:val="00056DCA"/>
    <w:rsid w:val="00184B35"/>
    <w:rsid w:val="001865F2"/>
    <w:rsid w:val="002503B2"/>
    <w:rsid w:val="00301781"/>
    <w:rsid w:val="00321EB6"/>
    <w:rsid w:val="00325648"/>
    <w:rsid w:val="00342438"/>
    <w:rsid w:val="003F429C"/>
    <w:rsid w:val="0042139A"/>
    <w:rsid w:val="00440A6E"/>
    <w:rsid w:val="004673C8"/>
    <w:rsid w:val="004B1B15"/>
    <w:rsid w:val="00577305"/>
    <w:rsid w:val="005C2E0B"/>
    <w:rsid w:val="00760843"/>
    <w:rsid w:val="007B0DFA"/>
    <w:rsid w:val="007E5E59"/>
    <w:rsid w:val="007F4E72"/>
    <w:rsid w:val="00823D33"/>
    <w:rsid w:val="0085188B"/>
    <w:rsid w:val="008B46AB"/>
    <w:rsid w:val="008E707B"/>
    <w:rsid w:val="009110E5"/>
    <w:rsid w:val="009210A6"/>
    <w:rsid w:val="00924378"/>
    <w:rsid w:val="00944D7A"/>
    <w:rsid w:val="00953809"/>
    <w:rsid w:val="00970560"/>
    <w:rsid w:val="009A0F76"/>
    <w:rsid w:val="00A03BCD"/>
    <w:rsid w:val="00A37643"/>
    <w:rsid w:val="00AC343A"/>
    <w:rsid w:val="00B269E7"/>
    <w:rsid w:val="00BF7717"/>
    <w:rsid w:val="00C12E26"/>
    <w:rsid w:val="00C50FEA"/>
    <w:rsid w:val="00DF1CFA"/>
    <w:rsid w:val="00E0604E"/>
    <w:rsid w:val="00E6016B"/>
    <w:rsid w:val="00E94B95"/>
    <w:rsid w:val="00ED0D06"/>
    <w:rsid w:val="00EF64C7"/>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AB897E"/>
  <w15:docId w15:val="{FD854288-7A24-4606-B019-B9AAFB39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8"/>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paragraph" w:customStyle="1" w:styleId="B8BD632A71BC4CB8BC4A2AEFFC69E1FA">
    <w:name w:val="B8BD632A71BC4CB8BC4A2AEFFC69E1FA"/>
    <w:rsid w:val="00A37643"/>
    <w:pPr>
      <w:spacing w:after="160" w:line="259" w:lineRule="auto"/>
    </w:pPr>
    <w:rPr>
      <w:rFonts w:eastAsiaTheme="minorEastAsia"/>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ta\AppData\Roaming\Microsoft\Templates\Annual%20report%20(Red%20and%20Black%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Ability Suggestions by Type</c:v>
                </c:pt>
              </c:strCache>
            </c:strRef>
          </c:tx>
          <c:dPt>
            <c:idx val="0"/>
            <c:bubble3D val="0"/>
            <c:spPr>
              <a:solidFill>
                <a:srgbClr val="FFC000"/>
              </a:solidFill>
              <a:ln w="19050">
                <a:solidFill>
                  <a:schemeClr val="lt1"/>
                </a:solidFill>
              </a:ln>
              <a:effectLst/>
            </c:spPr>
            <c:extLst>
              <c:ext xmlns:c16="http://schemas.microsoft.com/office/drawing/2014/chart" uri="{C3380CC4-5D6E-409C-BE32-E72D297353CC}">
                <c16:uniqueId val="{00000001-9DBF-4929-BDDC-D4A467B8D708}"/>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9DBF-4929-BDDC-D4A467B8D708}"/>
              </c:ext>
            </c:extLst>
          </c:dPt>
          <c:dPt>
            <c:idx val="2"/>
            <c:bubble3D val="0"/>
            <c:spPr>
              <a:solidFill>
                <a:srgbClr val="00B050"/>
              </a:solidFill>
              <a:ln w="19050">
                <a:solidFill>
                  <a:schemeClr val="lt1"/>
                </a:solidFill>
              </a:ln>
              <a:effectLst/>
            </c:spPr>
            <c:extLst>
              <c:ext xmlns:c16="http://schemas.microsoft.com/office/drawing/2014/chart" uri="{C3380CC4-5D6E-409C-BE32-E72D297353CC}">
                <c16:uniqueId val="{00000005-9DBF-4929-BDDC-D4A467B8D708}"/>
              </c:ext>
            </c:extLst>
          </c:dPt>
          <c:dPt>
            <c:idx val="3"/>
            <c:bubble3D val="0"/>
            <c:spPr>
              <a:solidFill>
                <a:srgbClr val="00B0F0"/>
              </a:solidFill>
              <a:ln w="19050">
                <a:solidFill>
                  <a:schemeClr val="lt1"/>
                </a:solidFill>
              </a:ln>
              <a:effectLst/>
            </c:spPr>
            <c:extLst>
              <c:ext xmlns:c16="http://schemas.microsoft.com/office/drawing/2014/chart" uri="{C3380CC4-5D6E-409C-BE32-E72D297353CC}">
                <c16:uniqueId val="{00000007-9DBF-4929-BDDC-D4A467B8D708}"/>
              </c:ext>
            </c:extLst>
          </c:dPt>
          <c:cat>
            <c:strRef>
              <c:f>Sheet1!$A$2:$A$5</c:f>
              <c:strCache>
                <c:ptCount val="4"/>
                <c:pt idx="0">
                  <c:v>Movement</c:v>
                </c:pt>
                <c:pt idx="1">
                  <c:v>Damage</c:v>
                </c:pt>
                <c:pt idx="2">
                  <c:v>Defense</c:v>
                </c:pt>
                <c:pt idx="3">
                  <c:v>Utility</c:v>
                </c:pt>
              </c:strCache>
            </c:strRef>
          </c:cat>
          <c:val>
            <c:numRef>
              <c:f>Sheet1!$B$2:$B$5</c:f>
              <c:numCache>
                <c:formatCode>General</c:formatCode>
                <c:ptCount val="4"/>
                <c:pt idx="0">
                  <c:v>5</c:v>
                </c:pt>
                <c:pt idx="1">
                  <c:v>8</c:v>
                </c:pt>
                <c:pt idx="2">
                  <c:v>2</c:v>
                </c:pt>
                <c:pt idx="3">
                  <c:v>5</c:v>
                </c:pt>
              </c:numCache>
            </c:numRef>
          </c:val>
          <c:extLst>
            <c:ext xmlns:c16="http://schemas.microsoft.com/office/drawing/2014/chart" uri="{C3380CC4-5D6E-409C-BE32-E72D297353CC}">
              <c16:uniqueId val="{00000008-9DBF-4929-BDDC-D4A467B8D708}"/>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Difficulty</a:t>
            </a:r>
            <a:r>
              <a:rPr lang="en-US" baseline="0"/>
              <a:t> by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Rating</c:v>
                </c:pt>
              </c:strCache>
            </c:strRef>
          </c:tx>
          <c:spPr>
            <a:solidFill>
              <a:schemeClr val="accent1"/>
            </a:solidFill>
            <a:ln>
              <a:noFill/>
            </a:ln>
            <a:effectLst/>
            <a:sp3d/>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9</c:v>
                </c:pt>
                <c:pt idx="1">
                  <c:v>6</c:v>
                </c:pt>
                <c:pt idx="2">
                  <c:v>0</c:v>
                </c:pt>
                <c:pt idx="3">
                  <c:v>0</c:v>
                </c:pt>
                <c:pt idx="4">
                  <c:v>2</c:v>
                </c:pt>
              </c:numCache>
            </c:numRef>
          </c:val>
          <c:extLst>
            <c:ext xmlns:c16="http://schemas.microsoft.com/office/drawing/2014/chart" uri="{C3380CC4-5D6E-409C-BE32-E72D297353CC}">
              <c16:uniqueId val="{00000000-F5D2-432D-8576-B97C3F88D976}"/>
            </c:ext>
          </c:extLst>
        </c:ser>
        <c:dLbls>
          <c:showLegendKey val="0"/>
          <c:showVal val="0"/>
          <c:showCatName val="0"/>
          <c:showSerName val="0"/>
          <c:showPercent val="0"/>
          <c:showBubbleSize val="0"/>
        </c:dLbls>
        <c:gapWidth val="150"/>
        <c:shape val="box"/>
        <c:axId val="454382560"/>
        <c:axId val="454381776"/>
        <c:axId val="0"/>
      </c:bar3DChart>
      <c:catAx>
        <c:axId val="45438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81776"/>
        <c:crosses val="autoZero"/>
        <c:auto val="1"/>
        <c:lblAlgn val="ctr"/>
        <c:lblOffset val="100"/>
        <c:noMultiLvlLbl val="0"/>
      </c:catAx>
      <c:valAx>
        <c:axId val="45438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Players</a:t>
                </a:r>
                <a:r>
                  <a:rPr lang="en-US" baseline="0"/>
                  <a:t> Voted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8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4752F0561C47999FF53DE8723587B6"/>
        <w:category>
          <w:name w:val="General"/>
          <w:gallery w:val="placeholder"/>
        </w:category>
        <w:types>
          <w:type w:val="bbPlcHdr"/>
        </w:types>
        <w:behaviors>
          <w:behavior w:val="content"/>
        </w:behaviors>
        <w:guid w:val="{CD6F2D0B-3CFF-4DF2-8120-25057095436E}"/>
      </w:docPartPr>
      <w:docPartBody>
        <w:p w:rsidR="000378A6" w:rsidRDefault="00CE131B">
          <w:pPr>
            <w:pStyle w:val="944752F0561C47999FF53DE8723587B6"/>
          </w:pPr>
          <w:r>
            <w:t>Annual Report</w:t>
          </w:r>
        </w:p>
      </w:docPartBody>
    </w:docPart>
    <w:docPart>
      <w:docPartPr>
        <w:name w:val="F4532C89B99847ED8983343C2873C441"/>
        <w:category>
          <w:name w:val="General"/>
          <w:gallery w:val="placeholder"/>
        </w:category>
        <w:types>
          <w:type w:val="bbPlcHdr"/>
        </w:types>
        <w:behaviors>
          <w:behavior w:val="content"/>
        </w:behaviors>
        <w:guid w:val="{C1056802-05DA-403A-8DB3-3E75E716A195}"/>
      </w:docPartPr>
      <w:docPartBody>
        <w:p w:rsidR="000378A6" w:rsidRDefault="00CE131B">
          <w:pPr>
            <w:pStyle w:val="F4532C89B99847ED8983343C2873C441"/>
          </w:pPr>
          <w:r>
            <w:t>FY Year</w:t>
          </w:r>
        </w:p>
      </w:docPartBody>
    </w:docPart>
    <w:docPart>
      <w:docPartPr>
        <w:name w:val="C1F0B313CD9D4321A463AFB69D63E051"/>
        <w:category>
          <w:name w:val="General"/>
          <w:gallery w:val="placeholder"/>
        </w:category>
        <w:types>
          <w:type w:val="bbPlcHdr"/>
        </w:types>
        <w:behaviors>
          <w:behavior w:val="content"/>
        </w:behaviors>
        <w:guid w:val="{6C0EFE23-8114-456D-831F-64F7F1A57118}"/>
      </w:docPartPr>
      <w:docPartBody>
        <w:p w:rsidR="000378A6" w:rsidRDefault="00CE131B">
          <w:pPr>
            <w:pStyle w:val="C1F0B313CD9D4321A463AFB69D63E051"/>
          </w:pPr>
          <w:r>
            <w:t>Add a quote here from one of your company executives or use this space for a brief summary of the document content.</w:t>
          </w:r>
        </w:p>
      </w:docPartBody>
    </w:docPart>
    <w:docPart>
      <w:docPartPr>
        <w:name w:val="8443CA38C6B64985B2FE081484DC8724"/>
        <w:category>
          <w:name w:val="General"/>
          <w:gallery w:val="placeholder"/>
        </w:category>
        <w:types>
          <w:type w:val="bbPlcHdr"/>
        </w:types>
        <w:behaviors>
          <w:behavior w:val="content"/>
        </w:behaviors>
        <w:guid w:val="{469ADDC2-6347-4CEE-861B-39FF410CA058}"/>
      </w:docPartPr>
      <w:docPartBody>
        <w:p w:rsidR="000378A6" w:rsidRDefault="00CE131B">
          <w:pPr>
            <w:pStyle w:val="8443CA38C6B64985B2FE081484DC8724"/>
          </w:pPr>
          <w:r>
            <w:t>Contact Information</w:t>
          </w:r>
        </w:p>
      </w:docPartBody>
    </w:docPart>
    <w:docPart>
      <w:docPartPr>
        <w:name w:val="38A7507DF83C48BF88840A23E8C8E482"/>
        <w:category>
          <w:name w:val="General"/>
          <w:gallery w:val="placeholder"/>
        </w:category>
        <w:types>
          <w:type w:val="bbPlcHdr"/>
        </w:types>
        <w:behaviors>
          <w:behavior w:val="content"/>
        </w:behaviors>
        <w:guid w:val="{921AB4C5-F9AA-47F1-99F3-3A8EC5C8BAB0}"/>
      </w:docPartPr>
      <w:docPartBody>
        <w:p w:rsidR="000378A6" w:rsidRDefault="002078AE" w:rsidP="002078AE">
          <w:pPr>
            <w:pStyle w:val="38A7507DF83C48BF88840A23E8C8E482"/>
          </w:pPr>
          <w:r>
            <w:rPr>
              <w:rStyle w:val="Strong"/>
            </w:rPr>
            <w:t>Name</w:t>
          </w:r>
        </w:p>
      </w:docPartBody>
    </w:docPart>
    <w:docPart>
      <w:docPartPr>
        <w:name w:val="E23AAD52E4B145078FB223093BF9AC3D"/>
        <w:category>
          <w:name w:val="General"/>
          <w:gallery w:val="placeholder"/>
        </w:category>
        <w:types>
          <w:type w:val="bbPlcHdr"/>
        </w:types>
        <w:behaviors>
          <w:behavior w:val="content"/>
        </w:behaviors>
        <w:guid w:val="{6460F722-DF62-42FF-BE7D-C80D4A8199B4}"/>
      </w:docPartPr>
      <w:docPartBody>
        <w:p w:rsidR="000378A6" w:rsidRDefault="002078AE" w:rsidP="002078AE">
          <w:pPr>
            <w:pStyle w:val="E23AAD52E4B145078FB223093BF9AC3D"/>
          </w:pPr>
          <w:r>
            <w:t>Fax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AE"/>
    <w:rsid w:val="000378A6"/>
    <w:rsid w:val="002078AE"/>
    <w:rsid w:val="005D3B80"/>
    <w:rsid w:val="00AA08FE"/>
    <w:rsid w:val="00B33F6E"/>
    <w:rsid w:val="00CE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752F0561C47999FF53DE8723587B6">
    <w:name w:val="944752F0561C47999FF53DE8723587B6"/>
  </w:style>
  <w:style w:type="paragraph" w:customStyle="1" w:styleId="F4532C89B99847ED8983343C2873C441">
    <w:name w:val="F4532C89B99847ED8983343C2873C441"/>
  </w:style>
  <w:style w:type="paragraph" w:customStyle="1" w:styleId="C1F0B313CD9D4321A463AFB69D63E051">
    <w:name w:val="C1F0B313CD9D4321A463AFB69D63E051"/>
  </w:style>
  <w:style w:type="paragraph" w:customStyle="1" w:styleId="BC0844B1594B4DF4BEFD17FAC0F41FAB">
    <w:name w:val="BC0844B1594B4DF4BEFD17FAC0F41FAB"/>
  </w:style>
  <w:style w:type="paragraph" w:customStyle="1" w:styleId="2D39DE43842D4829867855E9409BC519">
    <w:name w:val="2D39DE43842D4829867855E9409BC519"/>
  </w:style>
  <w:style w:type="paragraph" w:customStyle="1" w:styleId="B9D7A032BBD8468A9FD4CC313B6F9CE3">
    <w:name w:val="B9D7A032BBD8468A9FD4CC313B6F9CE3"/>
  </w:style>
  <w:style w:type="paragraph" w:customStyle="1" w:styleId="1FF3F3FA754C491291B98BC4C85B2CB3">
    <w:name w:val="1FF3F3FA754C491291B98BC4C85B2CB3"/>
  </w:style>
  <w:style w:type="paragraph" w:customStyle="1" w:styleId="641E5A03A9004EB7B7A9CBDF5ADEAC06">
    <w:name w:val="641E5A03A9004EB7B7A9CBDF5ADEAC06"/>
  </w:style>
  <w:style w:type="paragraph" w:customStyle="1" w:styleId="E31B6C1FB41441C1874317DB722BAB59">
    <w:name w:val="E31B6C1FB41441C1874317DB722BAB59"/>
  </w:style>
  <w:style w:type="paragraph" w:customStyle="1" w:styleId="752AF2B3EBDF4858969CB7784061D391">
    <w:name w:val="752AF2B3EBDF4858969CB7784061D391"/>
  </w:style>
  <w:style w:type="paragraph" w:customStyle="1" w:styleId="B41767FF4B4A41AAAFA44A70AC60E552">
    <w:name w:val="B41767FF4B4A41AAAFA44A70AC60E552"/>
  </w:style>
  <w:style w:type="paragraph" w:customStyle="1" w:styleId="A3F07A28E1BB46BB8F7688E9971DCDBB">
    <w:name w:val="A3F07A28E1BB46BB8F7688E9971DCDBB"/>
  </w:style>
  <w:style w:type="paragraph" w:customStyle="1" w:styleId="A163EFB97B96483FB98C9DE6F0B57D5A">
    <w:name w:val="A163EFB97B96483FB98C9DE6F0B57D5A"/>
  </w:style>
  <w:style w:type="paragraph" w:customStyle="1" w:styleId="7B6DA88EF2B445259C41C757FD7F089C">
    <w:name w:val="7B6DA88EF2B445259C41C757FD7F089C"/>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7C4B9A9CC212444D9236721969012936">
    <w:name w:val="7C4B9A9CC212444D9236721969012936"/>
  </w:style>
  <w:style w:type="paragraph" w:customStyle="1" w:styleId="FD52248245674F6E86E0B21CF66C9472">
    <w:name w:val="FD52248245674F6E86E0B21CF66C9472"/>
  </w:style>
  <w:style w:type="paragraph" w:customStyle="1" w:styleId="E35632DADD73413EBD37459F1052D138">
    <w:name w:val="E35632DADD73413EBD37459F1052D138"/>
  </w:style>
  <w:style w:type="paragraph" w:customStyle="1" w:styleId="7376802E3CA045AFB4F1B6CAE7B3D621">
    <w:name w:val="7376802E3CA045AFB4F1B6CAE7B3D621"/>
  </w:style>
  <w:style w:type="paragraph" w:customStyle="1" w:styleId="E8CA2013ED374C4F8B69B1535323F3BC">
    <w:name w:val="E8CA2013ED374C4F8B69B1535323F3BC"/>
  </w:style>
  <w:style w:type="paragraph" w:customStyle="1" w:styleId="75E28ECADA14402D9C4E5EFFAFAEA903">
    <w:name w:val="75E28ECADA14402D9C4E5EFFAFAEA903"/>
  </w:style>
  <w:style w:type="paragraph" w:customStyle="1" w:styleId="D2768C783AF54FAF95FD0AA22454DE6E">
    <w:name w:val="D2768C783AF54FAF95FD0AA22454DE6E"/>
  </w:style>
  <w:style w:type="paragraph" w:customStyle="1" w:styleId="1519BCA25F8240889EC8B5859397D575">
    <w:name w:val="1519BCA25F8240889EC8B5859397D575"/>
  </w:style>
  <w:style w:type="paragraph" w:customStyle="1" w:styleId="1DFDA1036C424B429A68DBF89D2256A4">
    <w:name w:val="1DFDA1036C424B429A68DBF89D2256A4"/>
  </w:style>
  <w:style w:type="paragraph" w:customStyle="1" w:styleId="BF249A13F4D741C49615B0070AD9665E">
    <w:name w:val="BF249A13F4D741C49615B0070AD9665E"/>
  </w:style>
  <w:style w:type="paragraph" w:customStyle="1" w:styleId="9F2047D6CBDD48B693A109B58D2C18C9">
    <w:name w:val="9F2047D6CBDD48B693A109B58D2C18C9"/>
  </w:style>
  <w:style w:type="paragraph" w:customStyle="1" w:styleId="B8BD632A71BC4CB8BC4A2AEFFC69E1FA">
    <w:name w:val="B8BD632A71BC4CB8BC4A2AEFFC69E1FA"/>
  </w:style>
  <w:style w:type="paragraph" w:customStyle="1" w:styleId="C1E10EC424554DEDA1297A9C2A2388CC">
    <w:name w:val="C1E10EC424554DEDA1297A9C2A2388CC"/>
  </w:style>
  <w:style w:type="paragraph" w:customStyle="1" w:styleId="C4768B87000C4BED935EBE2456FE503F">
    <w:name w:val="C4768B87000C4BED935EBE2456FE503F"/>
  </w:style>
  <w:style w:type="paragraph" w:customStyle="1" w:styleId="42117C22691649AB84C598FF6AB232A3">
    <w:name w:val="42117C22691649AB84C598FF6AB232A3"/>
  </w:style>
  <w:style w:type="paragraph" w:customStyle="1" w:styleId="BDD79FB23C414C8CA30640BA29212B61">
    <w:name w:val="BDD79FB23C414C8CA30640BA29212B61"/>
  </w:style>
  <w:style w:type="paragraph" w:customStyle="1" w:styleId="C979107C95C6491AB65D652EE00DDC27">
    <w:name w:val="C979107C95C6491AB65D652EE00DDC27"/>
  </w:style>
  <w:style w:type="paragraph" w:customStyle="1" w:styleId="B8C56D4FA90C4488B1F2B90265E22600">
    <w:name w:val="B8C56D4FA90C4488B1F2B90265E22600"/>
  </w:style>
  <w:style w:type="paragraph" w:customStyle="1" w:styleId="34DFD125B81F47099DDBDFFD79FEA848">
    <w:name w:val="34DFD125B81F47099DDBDFFD79FEA848"/>
  </w:style>
  <w:style w:type="paragraph" w:customStyle="1" w:styleId="65B6363B8A254C39A2E39EDAD3C56618">
    <w:name w:val="65B6363B8A254C39A2E39EDAD3C56618"/>
  </w:style>
  <w:style w:type="paragraph" w:customStyle="1" w:styleId="C624283B4E054877BD55B64FBCA86741">
    <w:name w:val="C624283B4E054877BD55B64FBCA86741"/>
  </w:style>
  <w:style w:type="paragraph" w:customStyle="1" w:styleId="823698624B1B412B8954FABF2F6730B8">
    <w:name w:val="823698624B1B412B8954FABF2F6730B8"/>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FAA2D40B18AB41AEB60650EAFF344425">
    <w:name w:val="FAA2D40B18AB41AEB60650EAFF344425"/>
  </w:style>
  <w:style w:type="paragraph" w:customStyle="1" w:styleId="8443CA38C6B64985B2FE081484DC8724">
    <w:name w:val="8443CA38C6B64985B2FE081484DC8724"/>
  </w:style>
  <w:style w:type="paragraph" w:customStyle="1" w:styleId="251AFA9096B24CF7884269EC0FEBB649">
    <w:name w:val="251AFA9096B24CF7884269EC0FEBB649"/>
  </w:style>
  <w:style w:type="character" w:styleId="Strong">
    <w:name w:val="Strong"/>
    <w:basedOn w:val="DefaultParagraphFont"/>
    <w:uiPriority w:val="6"/>
    <w:qFormat/>
    <w:rsid w:val="00AA08FE"/>
    <w:rPr>
      <w:b/>
      <w:bCs/>
    </w:rPr>
  </w:style>
  <w:style w:type="paragraph" w:customStyle="1" w:styleId="EE129B02AC2A4A66B7D60D6FB37D122B">
    <w:name w:val="EE129B02AC2A4A66B7D60D6FB37D122B"/>
  </w:style>
  <w:style w:type="paragraph" w:customStyle="1" w:styleId="AB9AC72B560B4DCF9D6FD0EEB142EF75">
    <w:name w:val="AB9AC72B560B4DCF9D6FD0EEB142EF75"/>
  </w:style>
  <w:style w:type="paragraph" w:customStyle="1" w:styleId="1FFE6DDDF8794AC3A490F8B993EC123D">
    <w:name w:val="1FFE6DDDF8794AC3A490F8B993EC123D"/>
  </w:style>
  <w:style w:type="paragraph" w:customStyle="1" w:styleId="FED591B86DCB481195E7B0FBB4601FE8">
    <w:name w:val="FED591B86DCB481195E7B0FBB4601FE8"/>
  </w:style>
  <w:style w:type="paragraph" w:customStyle="1" w:styleId="BA3B12C8A1E24F0D85DBF96167D1D53A">
    <w:name w:val="BA3B12C8A1E24F0D85DBF96167D1D53A"/>
  </w:style>
  <w:style w:type="paragraph" w:customStyle="1" w:styleId="B27E6A4B26B748CAB0CA5D7D434D69FD">
    <w:name w:val="B27E6A4B26B748CAB0CA5D7D434D69FD"/>
  </w:style>
  <w:style w:type="paragraph" w:customStyle="1" w:styleId="06B7A941254B43AB9DE7A01DF30D3C18">
    <w:name w:val="06B7A941254B43AB9DE7A01DF30D3C18"/>
  </w:style>
  <w:style w:type="paragraph" w:customStyle="1" w:styleId="F83D31184C97479EBA5AC33CA670164C">
    <w:name w:val="F83D31184C97479EBA5AC33CA670164C"/>
  </w:style>
  <w:style w:type="paragraph" w:customStyle="1" w:styleId="26FDA28F890E494EA7BDAF792E0DF6B1">
    <w:name w:val="26FDA28F890E494EA7BDAF792E0DF6B1"/>
  </w:style>
  <w:style w:type="paragraph" w:customStyle="1" w:styleId="17EA1CF52819495E84F6CE269932831A">
    <w:name w:val="17EA1CF52819495E84F6CE269932831A"/>
  </w:style>
  <w:style w:type="paragraph" w:customStyle="1" w:styleId="38A7507DF83C48BF88840A23E8C8E482">
    <w:name w:val="38A7507DF83C48BF88840A23E8C8E482"/>
    <w:rsid w:val="002078AE"/>
  </w:style>
  <w:style w:type="paragraph" w:customStyle="1" w:styleId="C15E72D0FAF14F1BB73041F35DB6929C">
    <w:name w:val="C15E72D0FAF14F1BB73041F35DB6929C"/>
    <w:rsid w:val="002078AE"/>
  </w:style>
  <w:style w:type="paragraph" w:customStyle="1" w:styleId="E28AC9F0ED1743F6A55D90886B283D74">
    <w:name w:val="E28AC9F0ED1743F6A55D90886B283D74"/>
    <w:rsid w:val="002078AE"/>
  </w:style>
  <w:style w:type="paragraph" w:customStyle="1" w:styleId="E23AAD52E4B145078FB223093BF9AC3D">
    <w:name w:val="E23AAD52E4B145078FB223093BF9AC3D"/>
    <w:rsid w:val="002078AE"/>
  </w:style>
  <w:style w:type="paragraph" w:customStyle="1" w:styleId="9DE22E6F44734DC581D84BA6B6FD5C96">
    <w:name w:val="9DE22E6F44734DC581D84BA6B6FD5C96"/>
    <w:rsid w:val="002078AE"/>
  </w:style>
  <w:style w:type="paragraph" w:customStyle="1" w:styleId="9127D1D3712C4E6ABAEBFCAA82407650">
    <w:name w:val="9127D1D3712C4E6ABAEBFCAA82407650"/>
    <w:rsid w:val="002078AE"/>
  </w:style>
  <w:style w:type="paragraph" w:customStyle="1" w:styleId="CE3722E8E0184A00953CBD907A2736BA">
    <w:name w:val="CE3722E8E0184A00953CBD907A2736BA"/>
    <w:rsid w:val="002078AE"/>
  </w:style>
  <w:style w:type="paragraph" w:customStyle="1" w:styleId="44DDA219496D4205ABD5E4ACDE872594">
    <w:name w:val="44DDA219496D4205ABD5E4ACDE872594"/>
    <w:rsid w:val="002078AE"/>
  </w:style>
  <w:style w:type="paragraph" w:customStyle="1" w:styleId="8021D9F5C802417C889FA5C677F4CA14">
    <w:name w:val="8021D9F5C802417C889FA5C677F4CA14"/>
    <w:rsid w:val="002078AE"/>
  </w:style>
  <w:style w:type="paragraph" w:customStyle="1" w:styleId="A277D81691B340CC893DD55D21CE9C04">
    <w:name w:val="A277D81691B340CC893DD55D21CE9C04"/>
    <w:rsid w:val="002078AE"/>
  </w:style>
  <w:style w:type="paragraph" w:customStyle="1" w:styleId="C41971E0643E42A8AE51D04655129BE6">
    <w:name w:val="C41971E0643E42A8AE51D04655129BE6"/>
    <w:rsid w:val="002078AE"/>
  </w:style>
  <w:style w:type="paragraph" w:customStyle="1" w:styleId="E524E1978BF54D3386B2FA09E9D7E6AE">
    <w:name w:val="E524E1978BF54D3386B2FA09E9D7E6AE"/>
    <w:rsid w:val="002078AE"/>
  </w:style>
  <w:style w:type="paragraph" w:customStyle="1" w:styleId="7B6092BF97434643976BC45E7DF52751">
    <w:name w:val="7B6092BF97434643976BC45E7DF52751"/>
    <w:rsid w:val="002078AE"/>
  </w:style>
  <w:style w:type="paragraph" w:customStyle="1" w:styleId="EE1A7EBCDE5842A6B45DDC0F40A2023F">
    <w:name w:val="EE1A7EBCDE5842A6B45DDC0F40A2023F"/>
    <w:rsid w:val="002078AE"/>
  </w:style>
  <w:style w:type="paragraph" w:customStyle="1" w:styleId="E7ED1FE500984E2F94E562559A8BD397">
    <w:name w:val="E7ED1FE500984E2F94E562559A8BD397"/>
    <w:rsid w:val="002078AE"/>
  </w:style>
  <w:style w:type="paragraph" w:customStyle="1" w:styleId="9DE5DD2A92ED4D1CA4C25EA5B0679748">
    <w:name w:val="9DE5DD2A92ED4D1CA4C25EA5B0679748"/>
    <w:rsid w:val="002078AE"/>
  </w:style>
  <w:style w:type="paragraph" w:customStyle="1" w:styleId="B9FA1841D8634C7B9557C6CC1E613C76">
    <w:name w:val="B9FA1841D8634C7B9557C6CC1E613C76"/>
    <w:rsid w:val="002078AE"/>
  </w:style>
  <w:style w:type="paragraph" w:customStyle="1" w:styleId="6173FEAEF85047828830C9AD61EFB0EE">
    <w:name w:val="6173FEAEF85047828830C9AD61EFB0EE"/>
    <w:rsid w:val="002078AE"/>
  </w:style>
  <w:style w:type="paragraph" w:customStyle="1" w:styleId="31476FB9C4DA4B57948A8E214207D5CF">
    <w:name w:val="31476FB9C4DA4B57948A8E214207D5CF"/>
    <w:rsid w:val="002078AE"/>
  </w:style>
  <w:style w:type="paragraph" w:customStyle="1" w:styleId="98533BA543C14E4EB9FAE8E975652FEA">
    <w:name w:val="98533BA543C14E4EB9FAE8E975652FEA"/>
    <w:rsid w:val="002078AE"/>
  </w:style>
  <w:style w:type="paragraph" w:customStyle="1" w:styleId="162556B72BF54178A1B3BD27F652C27E">
    <w:name w:val="162556B72BF54178A1B3BD27F652C27E"/>
    <w:rsid w:val="002078AE"/>
  </w:style>
  <w:style w:type="paragraph" w:customStyle="1" w:styleId="2BB205F96B654E16B4AA2DA12623889E">
    <w:name w:val="2BB205F96B654E16B4AA2DA12623889E"/>
    <w:rsid w:val="002078AE"/>
  </w:style>
  <w:style w:type="paragraph" w:customStyle="1" w:styleId="601A0683811D4201BC4853457F6C8581">
    <w:name w:val="601A0683811D4201BC4853457F6C8581"/>
    <w:rsid w:val="002078AE"/>
  </w:style>
  <w:style w:type="paragraph" w:customStyle="1" w:styleId="3D3995121DAA4E3E8C3B4AB2215BF773">
    <w:name w:val="3D3995121DAA4E3E8C3B4AB2215BF773"/>
    <w:rsid w:val="002078AE"/>
  </w:style>
  <w:style w:type="paragraph" w:customStyle="1" w:styleId="4D8F1557BDA74B448ABA10646A6DC8BA">
    <w:name w:val="4D8F1557BDA74B448ABA10646A6DC8BA"/>
    <w:rsid w:val="002078AE"/>
  </w:style>
  <w:style w:type="paragraph" w:customStyle="1" w:styleId="058CB99EC95A44D1B311CE87513F1D77">
    <w:name w:val="058CB99EC95A44D1B311CE87513F1D77"/>
    <w:rsid w:val="002078AE"/>
  </w:style>
  <w:style w:type="paragraph" w:customStyle="1" w:styleId="84D705C23A3A4FBFB20CF6367518E8BA">
    <w:name w:val="84D705C23A3A4FBFB20CF6367518E8BA"/>
    <w:rsid w:val="002078AE"/>
  </w:style>
  <w:style w:type="paragraph" w:customStyle="1" w:styleId="3E4F6BEED6024E259669A552E6236723">
    <w:name w:val="3E4F6BEED6024E259669A552E6236723"/>
    <w:rsid w:val="002078AE"/>
  </w:style>
  <w:style w:type="paragraph" w:customStyle="1" w:styleId="0F64D857A0304A02A1BFE4B5D269D674">
    <w:name w:val="0F64D857A0304A02A1BFE4B5D269D674"/>
    <w:rsid w:val="002078AE"/>
  </w:style>
  <w:style w:type="paragraph" w:customStyle="1" w:styleId="95B9F862E1FD4788A8BA725404517A15">
    <w:name w:val="95B9F862E1FD4788A8BA725404517A15"/>
    <w:rsid w:val="002078AE"/>
  </w:style>
  <w:style w:type="paragraph" w:customStyle="1" w:styleId="DE2AA63F662D42ECB5A855D398C266DF">
    <w:name w:val="DE2AA63F662D42ECB5A855D398C266DF"/>
    <w:rsid w:val="002078AE"/>
  </w:style>
  <w:style w:type="paragraph" w:customStyle="1" w:styleId="032C333E52BD42C48BFFB0551959B4C4">
    <w:name w:val="032C333E52BD42C48BFFB0551959B4C4"/>
    <w:rsid w:val="002078AE"/>
  </w:style>
  <w:style w:type="paragraph" w:customStyle="1" w:styleId="2C8EF5CA27F842B99F2AEAEE0BA02D14">
    <w:name w:val="2C8EF5CA27F842B99F2AEAEE0BA02D14"/>
    <w:rsid w:val="002078AE"/>
  </w:style>
  <w:style w:type="paragraph" w:customStyle="1" w:styleId="464A2C092E0C45D3A2BFF2C54E42912F">
    <w:name w:val="464A2C092E0C45D3A2BFF2C54E42912F"/>
    <w:rsid w:val="002078AE"/>
  </w:style>
  <w:style w:type="paragraph" w:customStyle="1" w:styleId="379C7262C4844E108F41561882E6972A">
    <w:name w:val="379C7262C4844E108F41561882E6972A"/>
    <w:rsid w:val="002078AE"/>
  </w:style>
  <w:style w:type="paragraph" w:customStyle="1" w:styleId="258B7B5D9A4349268ED7CA354D3CB210">
    <w:name w:val="258B7B5D9A4349268ED7CA354D3CB210"/>
    <w:rsid w:val="002078AE"/>
  </w:style>
  <w:style w:type="paragraph" w:customStyle="1" w:styleId="661E6BA976F1420D83791E65D12FE7F1">
    <w:name w:val="661E6BA976F1420D83791E65D12FE7F1"/>
    <w:rsid w:val="002078AE"/>
  </w:style>
  <w:style w:type="paragraph" w:customStyle="1" w:styleId="2D15BB596DAB40B1AC4FFAB5CFDD8AF7">
    <w:name w:val="2D15BB596DAB40B1AC4FFAB5CFDD8AF7"/>
    <w:rsid w:val="002078AE"/>
  </w:style>
  <w:style w:type="paragraph" w:customStyle="1" w:styleId="5ABAEBA5CE0147F0B0F74D1F10ED4E70">
    <w:name w:val="5ABAEBA5CE0147F0B0F74D1F10ED4E70"/>
    <w:rsid w:val="002078AE"/>
  </w:style>
  <w:style w:type="paragraph" w:customStyle="1" w:styleId="F4EA6B734F4D4D0CB25A525CB321B300">
    <w:name w:val="F4EA6B734F4D4D0CB25A525CB321B300"/>
    <w:rsid w:val="002078AE"/>
  </w:style>
  <w:style w:type="paragraph" w:customStyle="1" w:styleId="6114E39D79F84BA6B94AE178B88DA539">
    <w:name w:val="6114E39D79F84BA6B94AE178B88DA539"/>
    <w:rsid w:val="002078AE"/>
  </w:style>
  <w:style w:type="paragraph" w:customStyle="1" w:styleId="761FFB4437284B369FFBDABF21F01417">
    <w:name w:val="761FFB4437284B369FFBDABF21F01417"/>
    <w:rsid w:val="002078AE"/>
  </w:style>
  <w:style w:type="paragraph" w:customStyle="1" w:styleId="84EE63DDA6A04624B2A10015EC7D7256">
    <w:name w:val="84EE63DDA6A04624B2A10015EC7D7256"/>
    <w:rsid w:val="002078AE"/>
  </w:style>
  <w:style w:type="paragraph" w:customStyle="1" w:styleId="02BFD94634D649B88A890851E639B6C4">
    <w:name w:val="02BFD94634D649B88A890851E639B6C4"/>
    <w:rsid w:val="002078AE"/>
  </w:style>
  <w:style w:type="paragraph" w:customStyle="1" w:styleId="63A8C3929C0D425FB02272D1F3310512">
    <w:name w:val="63A8C3929C0D425FB02272D1F3310512"/>
    <w:rsid w:val="002078AE"/>
  </w:style>
  <w:style w:type="paragraph" w:customStyle="1" w:styleId="8CFB883A5ECD4FF9A4BEEAA27B3E1ECF">
    <w:name w:val="8CFB883A5ECD4FF9A4BEEAA27B3E1ECF"/>
    <w:rsid w:val="002078AE"/>
  </w:style>
  <w:style w:type="paragraph" w:customStyle="1" w:styleId="49AC32BE67D14CFEBB5A7D4A552D459A">
    <w:name w:val="49AC32BE67D14CFEBB5A7D4A552D459A"/>
    <w:rsid w:val="002078AE"/>
  </w:style>
  <w:style w:type="paragraph" w:customStyle="1" w:styleId="D5F387E05F274AC79D31519F00A628AC">
    <w:name w:val="D5F387E05F274AC79D31519F00A628AC"/>
    <w:rsid w:val="002078AE"/>
  </w:style>
  <w:style w:type="paragraph" w:customStyle="1" w:styleId="41F633EA0CC040D0A7F6E319EFA80B11">
    <w:name w:val="41F633EA0CC040D0A7F6E319EFA80B11"/>
    <w:rsid w:val="002078AE"/>
  </w:style>
  <w:style w:type="paragraph" w:customStyle="1" w:styleId="353017E5AAF747E39C07E03B52F8BB2C">
    <w:name w:val="353017E5AAF747E39C07E03B52F8BB2C"/>
    <w:rsid w:val="002078AE"/>
  </w:style>
  <w:style w:type="paragraph" w:customStyle="1" w:styleId="2E861104EC244521834DAE570050CACB">
    <w:name w:val="2E861104EC244521834DAE570050CACB"/>
    <w:rsid w:val="002078AE"/>
  </w:style>
  <w:style w:type="paragraph" w:customStyle="1" w:styleId="00DA9A761B8040C39FC94C0267EAC378">
    <w:name w:val="00DA9A761B8040C39FC94C0267EAC378"/>
    <w:rsid w:val="002078AE"/>
  </w:style>
  <w:style w:type="paragraph" w:customStyle="1" w:styleId="A2A01963ECA94323BF94D9D4AED02E1F">
    <w:name w:val="A2A01963ECA94323BF94D9D4AED02E1F"/>
    <w:rsid w:val="002078AE"/>
  </w:style>
  <w:style w:type="paragraph" w:customStyle="1" w:styleId="CAF65F53F72F4947B00E2B8E71085A76">
    <w:name w:val="CAF65F53F72F4947B00E2B8E71085A76"/>
    <w:rsid w:val="002078AE"/>
  </w:style>
  <w:style w:type="paragraph" w:customStyle="1" w:styleId="14C65FF3484240288A23B5FE60490F9C">
    <w:name w:val="14C65FF3484240288A23B5FE60490F9C"/>
    <w:rsid w:val="002078AE"/>
  </w:style>
  <w:style w:type="paragraph" w:customStyle="1" w:styleId="2B5A593C581C47CEA925431C495F28FC">
    <w:name w:val="2B5A593C581C47CEA925431C495F28FC"/>
    <w:rsid w:val="002078AE"/>
  </w:style>
  <w:style w:type="paragraph" w:customStyle="1" w:styleId="C0E0007603434D9E84810710E13BF204">
    <w:name w:val="C0E0007603434D9E84810710E13BF204"/>
    <w:rsid w:val="002078AE"/>
  </w:style>
  <w:style w:type="paragraph" w:customStyle="1" w:styleId="2BC83DAAAB2C462EB5FFBCF55D3E7366">
    <w:name w:val="2BC83DAAAB2C462EB5FFBCF55D3E7366"/>
    <w:rsid w:val="002078AE"/>
  </w:style>
  <w:style w:type="paragraph" w:customStyle="1" w:styleId="F0A60E00B7A54AF3AB14AFA34DAE80FD">
    <w:name w:val="F0A60E00B7A54AF3AB14AFA34DAE80FD"/>
    <w:rsid w:val="002078AE"/>
  </w:style>
  <w:style w:type="paragraph" w:customStyle="1" w:styleId="C83D8665AB8442E78E508A4A4247543D">
    <w:name w:val="C83D8665AB8442E78E508A4A4247543D"/>
    <w:rsid w:val="002078AE"/>
  </w:style>
  <w:style w:type="paragraph" w:customStyle="1" w:styleId="1EE423BD485641E3830308A672C66A0B">
    <w:name w:val="1EE423BD485641E3830308A672C66A0B"/>
    <w:rsid w:val="00AA08FE"/>
  </w:style>
  <w:style w:type="paragraph" w:customStyle="1" w:styleId="28C22D3E386A4427966E0530593871B8">
    <w:name w:val="28C22D3E386A4427966E0530593871B8"/>
    <w:rsid w:val="00AA08FE"/>
  </w:style>
  <w:style w:type="paragraph" w:customStyle="1" w:styleId="4E012B9E768C4D5C9CAA1DE38C8746F0">
    <w:name w:val="4E012B9E768C4D5C9CAA1DE38C8746F0"/>
    <w:rsid w:val="00AA08FE"/>
  </w:style>
  <w:style w:type="paragraph" w:customStyle="1" w:styleId="85408F87B4D14E08BC129EE9025B1F89">
    <w:name w:val="85408F87B4D14E08BC129EE9025B1F89"/>
    <w:rsid w:val="00AA08FE"/>
  </w:style>
  <w:style w:type="paragraph" w:customStyle="1" w:styleId="556C4ACE213343C2B1250E37781C5C71">
    <w:name w:val="556C4ACE213343C2B1250E37781C5C71"/>
    <w:rsid w:val="00AA08FE"/>
  </w:style>
  <w:style w:type="paragraph" w:customStyle="1" w:styleId="CF7BB2C065CC467792B25B4B755BBB1B">
    <w:name w:val="CF7BB2C065CC467792B25B4B755BBB1B"/>
    <w:rsid w:val="00AA08FE"/>
  </w:style>
  <w:style w:type="paragraph" w:customStyle="1" w:styleId="FF47E14D6A7C43909EA8EBBA9A8F37D9">
    <w:name w:val="FF47E14D6A7C43909EA8EBBA9A8F37D9"/>
    <w:rsid w:val="00AA08FE"/>
  </w:style>
  <w:style w:type="paragraph" w:customStyle="1" w:styleId="6F47DD68A5CD47FAA2EAF27D20884BA8">
    <w:name w:val="6F47DD68A5CD47FAA2EAF27D20884BA8"/>
    <w:rsid w:val="00AA08FE"/>
  </w:style>
  <w:style w:type="paragraph" w:customStyle="1" w:styleId="21494431966D4F1AB26ED26DC71C02E5">
    <w:name w:val="21494431966D4F1AB26ED26DC71C02E5"/>
    <w:rsid w:val="00AA08FE"/>
  </w:style>
  <w:style w:type="paragraph" w:customStyle="1" w:styleId="17F8F2F174484DD99B6B067D257A288C">
    <w:name w:val="17F8F2F174484DD99B6B067D257A288C"/>
    <w:rsid w:val="00AA0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GAM150-A Lab – 3/23/17, Al-Khwarizmi</Abstract>
  <CompanyAddress>Evan Kau (Design Director)
Israel Zevenbergen (Test Manager)</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E15BE0E2-3FD9-4AA9-8208-820DB3CF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132</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Playtest Report</vt:lpstr>
    </vt:vector>
  </TitlesOfParts>
  <Company>Team A001</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Playtest Report</dc:title>
  <dc:subject>Blast Droids</dc:subject>
  <dc:creator>Cole Astaire</dc:creator>
  <cp:keywords/>
  <cp:lastModifiedBy>Cole Astaire</cp:lastModifiedBy>
  <cp:revision>10</cp:revision>
  <dcterms:created xsi:type="dcterms:W3CDTF">2017-03-28T00:56:00Z</dcterms:created>
  <dcterms:modified xsi:type="dcterms:W3CDTF">2017-03-29T00:58:00Z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