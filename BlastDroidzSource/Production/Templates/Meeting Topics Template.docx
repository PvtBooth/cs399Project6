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1209846"/>
        <w:placeholder>
          <w:docPart w:val="851F0B136C974C2681E0D3E2FD95058F"/>
        </w:placeholder>
        <w15:appearance w15:val="hidden"/>
      </w:sdtPr>
      <w:sdtEndPr/>
      <w:sdtContent>
        <w:p w:rsidR="004862C9" w:rsidRDefault="00502723">
          <w:pPr>
            <w:pStyle w:val="Heading1"/>
          </w:pPr>
          <w:r>
            <w:t>Team Meeting Topics</w:t>
          </w:r>
        </w:p>
        <w:bookmarkStart w:id="0" w:name="_GoBack" w:displacedByCustomXml="next"/>
        <w:bookmarkEnd w:id="0" w:displacedByCustomXml="next"/>
      </w:sdtContent>
    </w:sdt>
    <w:p w:rsidR="004862C9" w:rsidRDefault="004719DC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>Date | time</w:t>
      </w:r>
      <w:r>
        <w:t xml:space="preserve"> </w:t>
      </w:r>
      <w:sdt>
        <w:sdtPr>
          <w:id w:val="705675763"/>
          <w:placeholder>
            <w:docPart w:val="08D6A9281B234D3DA346CEAD405B017C"/>
          </w:placeholder>
          <w:date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A409A5">
            <w:t>_______________________</w:t>
          </w:r>
        </w:sdtContent>
      </w:sdt>
      <w:r>
        <w:t xml:space="preserve">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0E0E79D80EE146ADBD5571E034F4335D"/>
          </w:placeholder>
          <w15:appearance w15:val="hidden"/>
        </w:sdtPr>
        <w:sdtEndPr/>
        <w:sdtContent>
          <w:r w:rsidR="00A409A5">
            <w:t>___________________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4862C9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4862C9">
              <w:tc>
                <w:tcPr>
                  <w:tcW w:w="2400" w:type="dxa"/>
                  <w:tcBorders>
                    <w:left w:val="nil"/>
                  </w:tcBorders>
                </w:tcPr>
                <w:p w:rsidR="004862C9" w:rsidRDefault="00A409A5">
                  <w:pPr>
                    <w:pStyle w:val="Heading3"/>
                    <w:spacing w:after="0"/>
                  </w:pPr>
                  <w:r>
                    <w:t xml:space="preserve">Meeting </w:t>
                  </w:r>
                  <w:r w:rsidR="004719DC">
                    <w:t>called by</w:t>
                  </w:r>
                </w:p>
              </w:tc>
              <w:sdt>
                <w:sdtPr>
                  <w:id w:val="882985375"/>
                  <w:placeholder>
                    <w:docPart w:val="8A5889BC26D24087A2649A7835269C0A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4862C9" w:rsidRDefault="00A409A5">
                      <w:pPr>
                        <w:spacing w:after="0"/>
                      </w:pPr>
                      <w:r>
                        <w:t>__________________________</w:t>
                      </w:r>
                    </w:p>
                  </w:tc>
                </w:sdtContent>
              </w:sdt>
            </w:tr>
            <w:tr w:rsidR="004862C9">
              <w:tc>
                <w:tcPr>
                  <w:tcW w:w="2400" w:type="dxa"/>
                  <w:tcBorders>
                    <w:left w:val="nil"/>
                  </w:tcBorders>
                </w:tcPr>
                <w:p w:rsidR="004862C9" w:rsidRDefault="004719DC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FB0BB284E4DB47BBB8DD3C2B524583D2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4862C9" w:rsidRDefault="00A409A5">
                      <w:pPr>
                        <w:spacing w:after="0"/>
                      </w:pPr>
                      <w:r>
                        <w:t xml:space="preserve">__________________________ </w:t>
                      </w:r>
                    </w:p>
                  </w:tc>
                </w:sdtContent>
              </w:sdt>
            </w:tr>
            <w:tr w:rsidR="004862C9">
              <w:tc>
                <w:tcPr>
                  <w:tcW w:w="2400" w:type="dxa"/>
                  <w:tcBorders>
                    <w:left w:val="nil"/>
                  </w:tcBorders>
                </w:tcPr>
                <w:p w:rsidR="004862C9" w:rsidRDefault="00A409A5">
                  <w:pPr>
                    <w:pStyle w:val="Heading3"/>
                    <w:spacing w:after="0"/>
                  </w:pPr>
                  <w:r>
                    <w:t>Your name</w:t>
                  </w:r>
                </w:p>
              </w:tc>
              <w:sdt>
                <w:sdtPr>
                  <w:id w:val="-582762193"/>
                  <w:placeholder>
                    <w:docPart w:val="6342E9FDAE3D476095FEA41B23ABF0D6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4862C9" w:rsidRDefault="00A409A5">
                      <w:pPr>
                        <w:spacing w:after="0"/>
                      </w:pPr>
                      <w:r>
                        <w:t>__________________________</w:t>
                      </w:r>
                    </w:p>
                  </w:tc>
                </w:sdtContent>
              </w:sdt>
            </w:tr>
          </w:tbl>
          <w:p w:rsidR="004862C9" w:rsidRDefault="004862C9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:rsidR="004862C9" w:rsidRDefault="00A409A5">
            <w:pPr>
              <w:spacing w:after="0"/>
            </w:pPr>
            <w:r>
              <w:t>Attendees: ________________________________________</w:t>
            </w:r>
          </w:p>
          <w:p w:rsidR="004862C9" w:rsidRDefault="00A409A5">
            <w:pPr>
              <w:spacing w:after="0"/>
            </w:pPr>
            <w:r>
              <w:t>In addition, ____________________________________________________________________________________________________</w:t>
            </w:r>
          </w:p>
        </w:tc>
      </w:tr>
    </w:tbl>
    <w:p w:rsidR="004862C9" w:rsidRDefault="004719DC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4862C9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416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1"/>
              <w:gridCol w:w="2340"/>
            </w:tblGrid>
            <w:tr w:rsidR="00A409A5" w:rsidTr="00A409A5">
              <w:tc>
                <w:tcPr>
                  <w:tcW w:w="6660" w:type="dxa"/>
                </w:tcPr>
                <w:p w:rsidR="00A409A5" w:rsidRDefault="00A409A5">
                  <w:pPr>
                    <w:pStyle w:val="Heading3"/>
                    <w:spacing w:after="0"/>
                  </w:pPr>
                  <w:r>
                    <w:t>Topic (check if your concerns have been addressed)</w:t>
                  </w:r>
                </w:p>
              </w:tc>
              <w:tc>
                <w:tcPr>
                  <w:tcW w:w="2340" w:type="dxa"/>
                </w:tcPr>
                <w:p w:rsidR="00A409A5" w:rsidRDefault="00A409A5">
                  <w:pPr>
                    <w:pStyle w:val="Heading3"/>
                    <w:spacing w:after="0"/>
                  </w:pPr>
                </w:p>
              </w:tc>
            </w:tr>
          </w:tbl>
          <w:p w:rsidR="004862C9" w:rsidRDefault="004862C9">
            <w:pPr>
              <w:pStyle w:val="Heading3"/>
              <w:spacing w:after="0"/>
            </w:pPr>
          </w:p>
        </w:tc>
      </w:tr>
      <w:tr w:rsidR="004862C9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497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283"/>
              <w:gridCol w:w="10468"/>
            </w:tblGrid>
            <w:tr w:rsidR="00A409A5" w:rsidTr="00502723">
              <w:sdt>
                <w:sdtPr>
                  <w:id w:val="-54174741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283" w:type="dxa"/>
                    </w:tcPr>
                    <w:p w:rsidR="00A409A5" w:rsidRDefault="00A409A5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061053076"/>
                  <w:placeholder>
                    <w:docPart w:val="7CCD38A2E7BC47E7B9C0E0FD8A869E2E"/>
                  </w:placeholder>
                  <w15:appearance w15:val="hidden"/>
                </w:sdtPr>
                <w:sdtContent>
                  <w:sdt>
                    <w:sdtPr>
                      <w:id w:val="432178194"/>
                      <w:placeholder>
                        <w:docPart w:val="047C2F4C0EE14A56BDEFCA22DB3E2ABE"/>
                      </w:placeholder>
                      <w15:appearance w15:val="hidden"/>
                    </w:sdtPr>
                    <w:sdtEndPr/>
                    <w:sdtContent>
                      <w:tc>
                        <w:tcPr>
                          <w:tcW w:w="10468" w:type="dxa"/>
                        </w:tcPr>
                        <w:p w:rsidR="00A409A5" w:rsidRDefault="00A409A5">
                          <w:pPr>
                            <w:spacing w:after="0"/>
                          </w:pPr>
                          <w:r>
                            <w:t>___________________________________________________________________________________________________</w:t>
                          </w:r>
                        </w:p>
                      </w:tc>
                    </w:sdtContent>
                  </w:sdt>
                </w:sdtContent>
              </w:sdt>
            </w:tr>
            <w:tr w:rsidR="00A409A5" w:rsidTr="00502723">
              <w:sdt>
                <w:sdtPr>
                  <w:id w:val="478805058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283" w:type="dxa"/>
                    </w:tcPr>
                    <w:p w:rsidR="00A409A5" w:rsidRDefault="00A409A5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27545167"/>
                  <w:placeholder>
                    <w:docPart w:val="7CCD38A2E7BC47E7B9C0E0FD8A869E2E"/>
                  </w:placeholder>
                  <w15:appearance w15:val="hidden"/>
                </w:sdtPr>
                <w:sdtContent>
                  <w:sdt>
                    <w:sdtPr>
                      <w:id w:val="1160583028"/>
                      <w:placeholder>
                        <w:docPart w:val="78B0B13639B04780AE5EA1C90B021542"/>
                      </w:placeholder>
                      <w15:appearance w15:val="hidden"/>
                    </w:sdtPr>
                    <w:sdtEndPr/>
                    <w:sdtContent>
                      <w:tc>
                        <w:tcPr>
                          <w:tcW w:w="10468" w:type="dxa"/>
                        </w:tcPr>
                        <w:p w:rsidR="00A409A5" w:rsidRDefault="00A409A5">
                          <w:pPr>
                            <w:spacing w:after="0"/>
                          </w:pPr>
                          <w:r>
                            <w:t>___________________________________________________________________________________________________</w:t>
                          </w:r>
                        </w:p>
                      </w:tc>
                    </w:sdtContent>
                  </w:sdt>
                </w:sdtContent>
              </w:sdt>
            </w:tr>
            <w:tr w:rsidR="00A409A5" w:rsidTr="00502723">
              <w:sdt>
                <w:sdtPr>
                  <w:id w:val="-474600816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283" w:type="dxa"/>
                    </w:tcPr>
                    <w:p w:rsidR="00A409A5" w:rsidRDefault="00A409A5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352954585"/>
                  <w:placeholder>
                    <w:docPart w:val="7CCD38A2E7BC47E7B9C0E0FD8A869E2E"/>
                  </w:placeholder>
                  <w15:appearance w15:val="hidden"/>
                </w:sdtPr>
                <w:sdtContent>
                  <w:sdt>
                    <w:sdtPr>
                      <w:id w:val="-329906041"/>
                      <w:placeholder>
                        <w:docPart w:val="E709DC9FCD494E92B872408990C8ECEE"/>
                      </w:placeholder>
                      <w15:appearance w15:val="hidden"/>
                    </w:sdtPr>
                    <w:sdtEndPr/>
                    <w:sdtContent>
                      <w:tc>
                        <w:tcPr>
                          <w:tcW w:w="10468" w:type="dxa"/>
                        </w:tcPr>
                        <w:p w:rsidR="00A409A5" w:rsidRDefault="00A409A5">
                          <w:pPr>
                            <w:spacing w:after="0"/>
                          </w:pPr>
                          <w:r>
                            <w:t>___________________________________________________________________________________________________</w:t>
                          </w:r>
                        </w:p>
                      </w:tc>
                    </w:sdtContent>
                  </w:sdt>
                </w:sdtContent>
              </w:sdt>
            </w:tr>
            <w:tr w:rsidR="00A409A5" w:rsidTr="00502723">
              <w:sdt>
                <w:sdtPr>
                  <w:id w:val="518597841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283" w:type="dxa"/>
                    </w:tcPr>
                    <w:p w:rsidR="00A409A5" w:rsidRDefault="00A409A5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45789670"/>
                  <w:placeholder>
                    <w:docPart w:val="7CCD38A2E7BC47E7B9C0E0FD8A869E2E"/>
                  </w:placeholder>
                  <w15:appearance w15:val="hidden"/>
                </w:sdtPr>
                <w:sdtContent>
                  <w:sdt>
                    <w:sdtPr>
                      <w:id w:val="-786044910"/>
                      <w:placeholder>
                        <w:docPart w:val="AE8E90F3D43640C79C48FC458435E9DC"/>
                      </w:placeholder>
                      <w15:appearance w15:val="hidden"/>
                    </w:sdtPr>
                    <w:sdtEndPr/>
                    <w:sdtContent>
                      <w:tc>
                        <w:tcPr>
                          <w:tcW w:w="10468" w:type="dxa"/>
                        </w:tcPr>
                        <w:p w:rsidR="00A409A5" w:rsidRDefault="00A409A5">
                          <w:pPr>
                            <w:spacing w:after="0"/>
                          </w:pPr>
                          <w:r>
                            <w:t>___________________________________________________________________________________________________</w:t>
                          </w:r>
                        </w:p>
                      </w:tc>
                    </w:sdtContent>
                  </w:sdt>
                </w:sdtContent>
              </w:sdt>
            </w:tr>
            <w:tr w:rsidR="00A409A5" w:rsidTr="00502723">
              <w:sdt>
                <w:sdtPr>
                  <w:id w:val="-1806315133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283" w:type="dxa"/>
                    </w:tcPr>
                    <w:p w:rsidR="00A409A5" w:rsidRDefault="00A409A5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14328676"/>
                  <w:placeholder>
                    <w:docPart w:val="7CCD38A2E7BC47E7B9C0E0FD8A869E2E"/>
                  </w:placeholder>
                  <w15:appearance w15:val="hidden"/>
                </w:sdtPr>
                <w:sdtContent>
                  <w:sdt>
                    <w:sdtPr>
                      <w:id w:val="1797719036"/>
                      <w:placeholder>
                        <w:docPart w:val="985898B0E1544A0094B497597EFA92CB"/>
                      </w:placeholder>
                      <w15:appearance w15:val="hidden"/>
                    </w:sdtPr>
                    <w:sdtEndPr/>
                    <w:sdtContent>
                      <w:tc>
                        <w:tcPr>
                          <w:tcW w:w="10468" w:type="dxa"/>
                        </w:tcPr>
                        <w:p w:rsidR="00A409A5" w:rsidRDefault="00A409A5">
                          <w:pPr>
                            <w:spacing w:after="0"/>
                          </w:pPr>
                          <w:r>
                            <w:t>___________________________________________________________________________________________________</w:t>
                          </w:r>
                        </w:p>
                      </w:tc>
                    </w:sdtContent>
                  </w:sdt>
                </w:sdtContent>
              </w:sdt>
            </w:tr>
            <w:tr w:rsidR="00A409A5" w:rsidTr="00502723">
              <w:sdt>
                <w:sdtPr>
                  <w:id w:val="11673180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283" w:type="dxa"/>
                    </w:tcPr>
                    <w:p w:rsidR="00A409A5" w:rsidRDefault="00502723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860657148"/>
                  <w:placeholder>
                    <w:docPart w:val="7CCD38A2E7BC47E7B9C0E0FD8A869E2E"/>
                  </w:placeholder>
                  <w15:appearance w15:val="hidden"/>
                </w:sdtPr>
                <w:sdtContent>
                  <w:tc>
                    <w:tcPr>
                      <w:tcW w:w="10468" w:type="dxa"/>
                    </w:tcPr>
                    <w:p w:rsidR="00A409A5" w:rsidRDefault="00A409A5">
                      <w:pPr>
                        <w:spacing w:after="0"/>
                      </w:pPr>
                      <w:r>
                        <w:t>___________________________________________________________________________________________________</w:t>
                      </w:r>
                    </w:p>
                  </w:tc>
                </w:sdtContent>
              </w:sdt>
            </w:tr>
            <w:tr w:rsidR="00502723" w:rsidTr="00502723">
              <w:sdt>
                <w:sdtPr>
                  <w:id w:val="802658633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283" w:type="dxa"/>
                    </w:tcPr>
                    <w:p w:rsidR="00502723" w:rsidRDefault="00502723" w:rsidP="00502723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31935720"/>
                  <w:placeholder>
                    <w:docPart w:val="4F83509AE6BD499C85685D54E1B3B946"/>
                  </w:placeholder>
                  <w15:appearance w15:val="hidden"/>
                </w:sdtPr>
                <w:sdtContent>
                  <w:tc>
                    <w:tcPr>
                      <w:tcW w:w="10468" w:type="dxa"/>
                    </w:tcPr>
                    <w:p w:rsidR="00502723" w:rsidRDefault="00502723" w:rsidP="00502723">
                      <w:pPr>
                        <w:spacing w:after="0"/>
                      </w:pPr>
                      <w:r>
                        <w:t>___________________________________________________________________________________________________</w:t>
                      </w:r>
                    </w:p>
                  </w:tc>
                </w:sdtContent>
              </w:sdt>
            </w:tr>
            <w:tr w:rsidR="00502723" w:rsidTr="00502723">
              <w:sdt>
                <w:sdtPr>
                  <w:id w:val="1725941399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283" w:type="dxa"/>
                    </w:tcPr>
                    <w:p w:rsidR="00502723" w:rsidRDefault="00502723" w:rsidP="00502723">
                      <w:pPr>
                        <w:spacing w:after="0"/>
                        <w:rPr>
                          <w:rFonts w:ascii="MS Gothic" w:eastAsia="MS Gothic" w:hAnsi="MS Gothic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096858246"/>
                  <w:placeholder>
                    <w:docPart w:val="ACAFAADB87474489AEF6CCAD247EA190"/>
                  </w:placeholder>
                  <w15:appearance w15:val="hidden"/>
                </w:sdtPr>
                <w:sdtContent>
                  <w:sdt>
                    <w:sdtPr>
                      <w:id w:val="-688140707"/>
                      <w:placeholder>
                        <w:docPart w:val="6F74775C90D0430097E20ED9F0A1E746"/>
                      </w:placeholder>
                      <w15:appearance w15:val="hidden"/>
                    </w:sdtPr>
                    <w:sdtEndPr/>
                    <w:sdtContent>
                      <w:tc>
                        <w:tcPr>
                          <w:tcW w:w="10468" w:type="dxa"/>
                        </w:tcPr>
                        <w:p w:rsidR="00502723" w:rsidRDefault="00502723" w:rsidP="00502723">
                          <w:pPr>
                            <w:spacing w:after="0"/>
                          </w:pPr>
                          <w:r>
                            <w:t>___________________________________________________________________________________________________</w:t>
                          </w:r>
                        </w:p>
                        <w:p w:rsidR="00502723" w:rsidRDefault="00502723" w:rsidP="00502723">
                          <w:pPr>
                            <w:spacing w:after="0"/>
                          </w:pPr>
                        </w:p>
                      </w:tc>
                    </w:sdtContent>
                  </w:sdt>
                </w:sdtContent>
              </w:sdt>
            </w:tr>
          </w:tbl>
          <w:p w:rsidR="004862C9" w:rsidRDefault="004862C9">
            <w:pPr>
              <w:spacing w:after="0"/>
            </w:pPr>
          </w:p>
        </w:tc>
      </w:tr>
    </w:tbl>
    <w:p w:rsidR="004862C9" w:rsidRDefault="00A409A5">
      <w:pPr>
        <w:pStyle w:val="Heading2"/>
      </w:pPr>
      <w:r>
        <w:t>NOTES</w:t>
      </w:r>
    </w:p>
    <w:p w:rsidR="004862C9" w:rsidRDefault="004862C9" w:rsidP="00A409A5">
      <w:pPr>
        <w:ind w:left="0"/>
      </w:pPr>
    </w:p>
    <w:sectPr w:rsidR="004862C9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9DC" w:rsidRDefault="004719DC">
      <w:r>
        <w:separator/>
      </w:r>
    </w:p>
  </w:endnote>
  <w:endnote w:type="continuationSeparator" w:id="0">
    <w:p w:rsidR="004719DC" w:rsidRDefault="0047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2C9" w:rsidRDefault="004719D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9DC" w:rsidRDefault="004719DC">
      <w:r>
        <w:separator/>
      </w:r>
    </w:p>
  </w:footnote>
  <w:footnote w:type="continuationSeparator" w:id="0">
    <w:p w:rsidR="004719DC" w:rsidRDefault="004719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A5"/>
    <w:rsid w:val="004719DC"/>
    <w:rsid w:val="004862C9"/>
    <w:rsid w:val="00502723"/>
    <w:rsid w:val="00A409A5"/>
    <w:rsid w:val="00FC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BF6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ta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1F0B136C974C2681E0D3E2FD950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77E1A-ED97-4BA0-BEBB-760FE1DEE8D4}"/>
      </w:docPartPr>
      <w:docPartBody>
        <w:p w:rsidR="00000000" w:rsidRDefault="0003019F">
          <w:pPr>
            <w:pStyle w:val="851F0B136C974C2681E0D3E2FD95058F"/>
          </w:pPr>
          <w:r>
            <w:t>Team Meeting</w:t>
          </w:r>
        </w:p>
      </w:docPartBody>
    </w:docPart>
    <w:docPart>
      <w:docPartPr>
        <w:name w:val="08D6A9281B234D3DA346CEAD405B0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53966-1855-4138-801B-A44DC036CEA6}"/>
      </w:docPartPr>
      <w:docPartBody>
        <w:p w:rsidR="00000000" w:rsidRDefault="0003019F">
          <w:pPr>
            <w:pStyle w:val="08D6A9281B234D3DA346CEAD405B017C"/>
          </w:pPr>
          <w:r>
            <w:t>[Date | time]</w:t>
          </w:r>
        </w:p>
      </w:docPartBody>
    </w:docPart>
    <w:docPart>
      <w:docPartPr>
        <w:name w:val="0E0E79D80EE146ADBD5571E034F43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EF6F8-40DD-4EFF-BD85-61B5B50F6F23}"/>
      </w:docPartPr>
      <w:docPartBody>
        <w:p w:rsidR="00000000" w:rsidRDefault="0003019F">
          <w:pPr>
            <w:pStyle w:val="0E0E79D80EE146ADBD5571E034F4335D"/>
          </w:pPr>
          <w:r>
            <w:t>[Location]</w:t>
          </w:r>
        </w:p>
      </w:docPartBody>
    </w:docPart>
    <w:docPart>
      <w:docPartPr>
        <w:name w:val="8A5889BC26D24087A2649A7835269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3BAAF-A687-4068-A740-278F6882EC65}"/>
      </w:docPartPr>
      <w:docPartBody>
        <w:p w:rsidR="00000000" w:rsidRDefault="0003019F">
          <w:pPr>
            <w:pStyle w:val="8A5889BC26D24087A2649A7835269C0A"/>
          </w:pPr>
          <w:r>
            <w:t>[Meeting called by]</w:t>
          </w:r>
        </w:p>
      </w:docPartBody>
    </w:docPart>
    <w:docPart>
      <w:docPartPr>
        <w:name w:val="FB0BB284E4DB47BBB8DD3C2B52458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C5D2E-C9FC-4497-86D4-3E5C4E3ADBBB}"/>
      </w:docPartPr>
      <w:docPartBody>
        <w:p w:rsidR="00000000" w:rsidRDefault="0003019F">
          <w:pPr>
            <w:pStyle w:val="FB0BB284E4DB47BBB8DD3C2B524583D2"/>
          </w:pPr>
          <w:r>
            <w:t>[Type of meeting]</w:t>
          </w:r>
        </w:p>
      </w:docPartBody>
    </w:docPart>
    <w:docPart>
      <w:docPartPr>
        <w:name w:val="6342E9FDAE3D476095FEA41B23ABF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73C11-F30B-49A7-B8DD-78CAE8A3FA47}"/>
      </w:docPartPr>
      <w:docPartBody>
        <w:p w:rsidR="00000000" w:rsidRDefault="0003019F">
          <w:pPr>
            <w:pStyle w:val="6342E9FDAE3D476095FEA41B23ABF0D6"/>
          </w:pPr>
          <w:r>
            <w:t>[Facilitator]</w:t>
          </w:r>
        </w:p>
      </w:docPartBody>
    </w:docPart>
    <w:docPart>
      <w:docPartPr>
        <w:name w:val="7CCD38A2E7BC47E7B9C0E0FD8A86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B264D-9660-4F8F-805F-3B7D267B711D}"/>
      </w:docPartPr>
      <w:docPartBody>
        <w:p w:rsidR="00000000" w:rsidRDefault="00880DBF" w:rsidP="00880DBF">
          <w:pPr>
            <w:pStyle w:val="7CCD38A2E7BC47E7B9C0E0FD8A869E2E"/>
          </w:pPr>
          <w:r>
            <w:t>[Topic]</w:t>
          </w:r>
        </w:p>
      </w:docPartBody>
    </w:docPart>
    <w:docPart>
      <w:docPartPr>
        <w:name w:val="985898B0E1544A0094B497597EFA9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EECE5-1B40-48FC-9711-EEDA9ADE872A}"/>
      </w:docPartPr>
      <w:docPartBody>
        <w:p w:rsidR="00000000" w:rsidRDefault="00880DBF" w:rsidP="00880DBF">
          <w:pPr>
            <w:pStyle w:val="985898B0E1544A0094B497597EFA92CB"/>
          </w:pPr>
          <w:r>
            <w:t>[Topic]</w:t>
          </w:r>
        </w:p>
      </w:docPartBody>
    </w:docPart>
    <w:docPart>
      <w:docPartPr>
        <w:name w:val="AE8E90F3D43640C79C48FC458435E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66079-4291-4B23-9DC6-3EBE8186EB55}"/>
      </w:docPartPr>
      <w:docPartBody>
        <w:p w:rsidR="00000000" w:rsidRDefault="00880DBF" w:rsidP="00880DBF">
          <w:pPr>
            <w:pStyle w:val="AE8E90F3D43640C79C48FC458435E9DC"/>
          </w:pPr>
          <w:r>
            <w:t>[Topic]</w:t>
          </w:r>
        </w:p>
      </w:docPartBody>
    </w:docPart>
    <w:docPart>
      <w:docPartPr>
        <w:name w:val="E709DC9FCD494E92B872408990C8E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4F704-DD66-4CCB-9B63-B40552177785}"/>
      </w:docPartPr>
      <w:docPartBody>
        <w:p w:rsidR="00000000" w:rsidRDefault="00880DBF" w:rsidP="00880DBF">
          <w:pPr>
            <w:pStyle w:val="E709DC9FCD494E92B872408990C8ECEE"/>
          </w:pPr>
          <w:r>
            <w:t>[Topic]</w:t>
          </w:r>
        </w:p>
      </w:docPartBody>
    </w:docPart>
    <w:docPart>
      <w:docPartPr>
        <w:name w:val="78B0B13639B04780AE5EA1C90B021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21D28-947E-48FF-BD62-AD1AEA52DD54}"/>
      </w:docPartPr>
      <w:docPartBody>
        <w:p w:rsidR="00000000" w:rsidRDefault="00880DBF" w:rsidP="00880DBF">
          <w:pPr>
            <w:pStyle w:val="78B0B13639B04780AE5EA1C90B021542"/>
          </w:pPr>
          <w:r>
            <w:t>[Topic]</w:t>
          </w:r>
        </w:p>
      </w:docPartBody>
    </w:docPart>
    <w:docPart>
      <w:docPartPr>
        <w:name w:val="047C2F4C0EE14A56BDEFCA22DB3E2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D58D0-7764-4306-AFF1-07A8AD6B4D83}"/>
      </w:docPartPr>
      <w:docPartBody>
        <w:p w:rsidR="00000000" w:rsidRDefault="00880DBF" w:rsidP="00880DBF">
          <w:pPr>
            <w:pStyle w:val="047C2F4C0EE14A56BDEFCA22DB3E2ABE"/>
          </w:pPr>
          <w:r>
            <w:t>[Topic]</w:t>
          </w:r>
        </w:p>
      </w:docPartBody>
    </w:docPart>
    <w:docPart>
      <w:docPartPr>
        <w:name w:val="4F83509AE6BD499C85685D54E1B3B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7263-45EA-403F-94EC-CAC22155C6DF}"/>
      </w:docPartPr>
      <w:docPartBody>
        <w:p w:rsidR="00000000" w:rsidRDefault="00880DBF" w:rsidP="00880DBF">
          <w:pPr>
            <w:pStyle w:val="4F83509AE6BD499C85685D54E1B3B946"/>
          </w:pPr>
          <w:r>
            <w:t>[Topic]</w:t>
          </w:r>
        </w:p>
      </w:docPartBody>
    </w:docPart>
    <w:docPart>
      <w:docPartPr>
        <w:name w:val="ACAFAADB87474489AEF6CCAD247E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8653E-848A-4D01-AB8B-03BDA6B7755C}"/>
      </w:docPartPr>
      <w:docPartBody>
        <w:p w:rsidR="00000000" w:rsidRDefault="00880DBF" w:rsidP="00880DBF">
          <w:pPr>
            <w:pStyle w:val="ACAFAADB87474489AEF6CCAD247EA190"/>
          </w:pPr>
          <w:r>
            <w:t>[Topic]</w:t>
          </w:r>
        </w:p>
      </w:docPartBody>
    </w:docPart>
    <w:docPart>
      <w:docPartPr>
        <w:name w:val="6F74775C90D0430097E20ED9F0A1E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7EC0-3843-4170-B1F9-D3CD2545C365}"/>
      </w:docPartPr>
      <w:docPartBody>
        <w:p w:rsidR="00000000" w:rsidRDefault="00880DBF" w:rsidP="00880DBF">
          <w:pPr>
            <w:pStyle w:val="6F74775C90D0430097E20ED9F0A1E746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BF"/>
    <w:rsid w:val="0003019F"/>
    <w:rsid w:val="0088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1F0B136C974C2681E0D3E2FD95058F">
    <w:name w:val="851F0B136C974C2681E0D3E2FD95058F"/>
  </w:style>
  <w:style w:type="paragraph" w:customStyle="1" w:styleId="08D6A9281B234D3DA346CEAD405B017C">
    <w:name w:val="08D6A9281B234D3DA346CEAD405B017C"/>
  </w:style>
  <w:style w:type="paragraph" w:customStyle="1" w:styleId="0E0E79D80EE146ADBD5571E034F4335D">
    <w:name w:val="0E0E79D80EE146ADBD5571E034F4335D"/>
  </w:style>
  <w:style w:type="paragraph" w:customStyle="1" w:styleId="8A5889BC26D24087A2649A7835269C0A">
    <w:name w:val="8A5889BC26D24087A2649A7835269C0A"/>
  </w:style>
  <w:style w:type="paragraph" w:customStyle="1" w:styleId="FB0BB284E4DB47BBB8DD3C2B524583D2">
    <w:name w:val="FB0BB284E4DB47BBB8DD3C2B524583D2"/>
  </w:style>
  <w:style w:type="paragraph" w:customStyle="1" w:styleId="6342E9FDAE3D476095FEA41B23ABF0D6">
    <w:name w:val="6342E9FDAE3D476095FEA41B23ABF0D6"/>
  </w:style>
  <w:style w:type="paragraph" w:customStyle="1" w:styleId="23D91C0CA9264850AC6B6E118F8E3BFA">
    <w:name w:val="23D91C0CA9264850AC6B6E118F8E3BFA"/>
  </w:style>
  <w:style w:type="paragraph" w:customStyle="1" w:styleId="744BB402FE504751A4BCBF688A80C86E">
    <w:name w:val="744BB402FE504751A4BCBF688A80C86E"/>
  </w:style>
  <w:style w:type="paragraph" w:customStyle="1" w:styleId="8B50543DF8304E13913D9E24ED603A29">
    <w:name w:val="8B50543DF8304E13913D9E24ED603A29"/>
  </w:style>
  <w:style w:type="paragraph" w:customStyle="1" w:styleId="436E279B79D1439CBB7947A2548FD630">
    <w:name w:val="436E279B79D1439CBB7947A2548FD630"/>
  </w:style>
  <w:style w:type="paragraph" w:customStyle="1" w:styleId="9C6C0135B70A421A810F429BD21B87EB">
    <w:name w:val="9C6C0135B70A421A810F429BD21B87EB"/>
  </w:style>
  <w:style w:type="paragraph" w:customStyle="1" w:styleId="5F24E567A95F4B058E29E91A5EC2B5C9">
    <w:name w:val="5F24E567A95F4B058E29E91A5EC2B5C9"/>
  </w:style>
  <w:style w:type="paragraph" w:customStyle="1" w:styleId="8DCBDCC26A6142879DBE9966AE8B4E15">
    <w:name w:val="8DCBDCC26A6142879DBE9966AE8B4E15"/>
  </w:style>
  <w:style w:type="paragraph" w:customStyle="1" w:styleId="07CA811035434CFA9585F301FFA4C467">
    <w:name w:val="07CA811035434CFA9585F301FFA4C467"/>
  </w:style>
  <w:style w:type="paragraph" w:customStyle="1" w:styleId="03712F8B1E1749C0B5B32BA156844574">
    <w:name w:val="03712F8B1E1749C0B5B32BA156844574"/>
  </w:style>
  <w:style w:type="paragraph" w:customStyle="1" w:styleId="5A8DEF4AD0B847B88281C41C1B0BFE88">
    <w:name w:val="5A8DEF4AD0B847B88281C41C1B0BFE88"/>
  </w:style>
  <w:style w:type="paragraph" w:customStyle="1" w:styleId="4139BF7777FC4DD5AB9274A363AEB486">
    <w:name w:val="4139BF7777FC4DD5AB9274A363AEB486"/>
  </w:style>
  <w:style w:type="paragraph" w:customStyle="1" w:styleId="D394022C582A4B27BE6E33A236A60A3D">
    <w:name w:val="D394022C582A4B27BE6E33A236A60A3D"/>
    <w:rsid w:val="00880DBF"/>
  </w:style>
  <w:style w:type="paragraph" w:customStyle="1" w:styleId="67F77E46A373418395006A88228FBECB">
    <w:name w:val="67F77E46A373418395006A88228FBECB"/>
    <w:rsid w:val="00880DBF"/>
  </w:style>
  <w:style w:type="paragraph" w:customStyle="1" w:styleId="7CCD38A2E7BC47E7B9C0E0FD8A869E2E">
    <w:name w:val="7CCD38A2E7BC47E7B9C0E0FD8A869E2E"/>
    <w:rsid w:val="00880DBF"/>
  </w:style>
  <w:style w:type="paragraph" w:customStyle="1" w:styleId="404C24203C8546EBAB17365665656A5B">
    <w:name w:val="404C24203C8546EBAB17365665656A5B"/>
    <w:rsid w:val="00880DBF"/>
  </w:style>
  <w:style w:type="paragraph" w:customStyle="1" w:styleId="74A498B210264BE2BAE87214E2AA0809">
    <w:name w:val="74A498B210264BE2BAE87214E2AA0809"/>
    <w:rsid w:val="00880DBF"/>
  </w:style>
  <w:style w:type="paragraph" w:customStyle="1" w:styleId="985898B0E1544A0094B497597EFA92CB">
    <w:name w:val="985898B0E1544A0094B497597EFA92CB"/>
    <w:rsid w:val="00880DBF"/>
  </w:style>
  <w:style w:type="paragraph" w:customStyle="1" w:styleId="AE8E90F3D43640C79C48FC458435E9DC">
    <w:name w:val="AE8E90F3D43640C79C48FC458435E9DC"/>
    <w:rsid w:val="00880DBF"/>
  </w:style>
  <w:style w:type="paragraph" w:customStyle="1" w:styleId="E709DC9FCD494E92B872408990C8ECEE">
    <w:name w:val="E709DC9FCD494E92B872408990C8ECEE"/>
    <w:rsid w:val="00880DBF"/>
  </w:style>
  <w:style w:type="paragraph" w:customStyle="1" w:styleId="78B0B13639B04780AE5EA1C90B021542">
    <w:name w:val="78B0B13639B04780AE5EA1C90B021542"/>
    <w:rsid w:val="00880DBF"/>
  </w:style>
  <w:style w:type="paragraph" w:customStyle="1" w:styleId="047C2F4C0EE14A56BDEFCA22DB3E2ABE">
    <w:name w:val="047C2F4C0EE14A56BDEFCA22DB3E2ABE"/>
    <w:rsid w:val="00880DBF"/>
  </w:style>
  <w:style w:type="paragraph" w:customStyle="1" w:styleId="D527A14753664815BAB11B34722532B7">
    <w:name w:val="D527A14753664815BAB11B34722532B7"/>
    <w:rsid w:val="00880DBF"/>
  </w:style>
  <w:style w:type="paragraph" w:customStyle="1" w:styleId="6D374E50A6E649CC97452AE881235D9D">
    <w:name w:val="6D374E50A6E649CC97452AE881235D9D"/>
    <w:rsid w:val="00880DBF"/>
  </w:style>
  <w:style w:type="paragraph" w:customStyle="1" w:styleId="5ACF8C7C090A4610A147C5A5D31373CD">
    <w:name w:val="5ACF8C7C090A4610A147C5A5D31373CD"/>
    <w:rsid w:val="00880DBF"/>
  </w:style>
  <w:style w:type="paragraph" w:customStyle="1" w:styleId="9E53238A62B8459D9F64F774C91C8D51">
    <w:name w:val="9E53238A62B8459D9F64F774C91C8D51"/>
    <w:rsid w:val="00880DBF"/>
  </w:style>
  <w:style w:type="paragraph" w:customStyle="1" w:styleId="ED063559F3F14755B4D89EDA5BE83139">
    <w:name w:val="ED063559F3F14755B4D89EDA5BE83139"/>
    <w:rsid w:val="00880DBF"/>
  </w:style>
  <w:style w:type="paragraph" w:customStyle="1" w:styleId="399CFAA14B2141C9A9760E97F6816F43">
    <w:name w:val="399CFAA14B2141C9A9760E97F6816F43"/>
    <w:rsid w:val="00880DBF"/>
  </w:style>
  <w:style w:type="paragraph" w:customStyle="1" w:styleId="7322D1A8C6014B37B9406D506618108E">
    <w:name w:val="7322D1A8C6014B37B9406D506618108E"/>
    <w:rsid w:val="00880DBF"/>
  </w:style>
  <w:style w:type="paragraph" w:customStyle="1" w:styleId="FE8EC2F1BEDA4C609CA016FB2DAF0B31">
    <w:name w:val="FE8EC2F1BEDA4C609CA016FB2DAF0B31"/>
    <w:rsid w:val="00880DBF"/>
  </w:style>
  <w:style w:type="paragraph" w:customStyle="1" w:styleId="1C36803287504522805F65EDE80DD6A4">
    <w:name w:val="1C36803287504522805F65EDE80DD6A4"/>
    <w:rsid w:val="00880DBF"/>
  </w:style>
  <w:style w:type="paragraph" w:customStyle="1" w:styleId="AA503200103E4A799FD9472FE8312CB1">
    <w:name w:val="AA503200103E4A799FD9472FE8312CB1"/>
    <w:rsid w:val="00880DBF"/>
  </w:style>
  <w:style w:type="paragraph" w:customStyle="1" w:styleId="6CC5641907EF45FEA8D5F0273D593EC6">
    <w:name w:val="6CC5641907EF45FEA8D5F0273D593EC6"/>
    <w:rsid w:val="00880DBF"/>
  </w:style>
  <w:style w:type="paragraph" w:customStyle="1" w:styleId="C5E05FE9E55747D98DEC7F441C8DBE60">
    <w:name w:val="C5E05FE9E55747D98DEC7F441C8DBE60"/>
    <w:rsid w:val="00880DBF"/>
  </w:style>
  <w:style w:type="paragraph" w:customStyle="1" w:styleId="62C59654AD464DECAF53BC4993D929AA">
    <w:name w:val="62C59654AD464DECAF53BC4993D929AA"/>
    <w:rsid w:val="00880DBF"/>
  </w:style>
  <w:style w:type="paragraph" w:customStyle="1" w:styleId="C6F0358B430149BDB94E3F3A79E26208">
    <w:name w:val="C6F0358B430149BDB94E3F3A79E26208"/>
    <w:rsid w:val="00880DBF"/>
  </w:style>
  <w:style w:type="paragraph" w:customStyle="1" w:styleId="4F83509AE6BD499C85685D54E1B3B946">
    <w:name w:val="4F83509AE6BD499C85685D54E1B3B946"/>
    <w:rsid w:val="00880DBF"/>
  </w:style>
  <w:style w:type="paragraph" w:customStyle="1" w:styleId="ACAFAADB87474489AEF6CCAD247EA190">
    <w:name w:val="ACAFAADB87474489AEF6CCAD247EA190"/>
    <w:rsid w:val="00880DBF"/>
  </w:style>
  <w:style w:type="paragraph" w:customStyle="1" w:styleId="6F74775C90D0430097E20ED9F0A1E746">
    <w:name w:val="6F74775C90D0430097E20ED9F0A1E746"/>
    <w:rsid w:val="00880DBF"/>
  </w:style>
  <w:style w:type="paragraph" w:customStyle="1" w:styleId="BF304F9C3BEF46EFB8C0A97B340E07D0">
    <w:name w:val="BF304F9C3BEF46EFB8C0A97B340E07D0"/>
    <w:rsid w:val="00880DBF"/>
  </w:style>
  <w:style w:type="paragraph" w:customStyle="1" w:styleId="EF75196448914F29851962F41CEABC1A">
    <w:name w:val="EF75196448914F29851962F41CEABC1A"/>
    <w:rsid w:val="00880DBF"/>
  </w:style>
  <w:style w:type="paragraph" w:customStyle="1" w:styleId="04E65843601A4C9CB2748F77D72FA3FC">
    <w:name w:val="04E65843601A4C9CB2748F77D72FA3FC"/>
    <w:rsid w:val="00880DBF"/>
  </w:style>
  <w:style w:type="paragraph" w:customStyle="1" w:styleId="E5275B488ECD4FAE9A462CDE37AD77C6">
    <w:name w:val="E5275B488ECD4FAE9A462CDE37AD77C6"/>
    <w:rsid w:val="00880DBF"/>
  </w:style>
  <w:style w:type="paragraph" w:customStyle="1" w:styleId="78522C9A47F84873B44427EA9BEA03AD">
    <w:name w:val="78522C9A47F84873B44427EA9BEA03AD"/>
    <w:rsid w:val="00880DBF"/>
  </w:style>
  <w:style w:type="paragraph" w:customStyle="1" w:styleId="C196B43398674DF1A73F990457C550C5">
    <w:name w:val="C196B43398674DF1A73F990457C550C5"/>
    <w:rsid w:val="00880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2017-01-11T03:37:00Z</dcterms:created>
  <dcterms:modified xsi:type="dcterms:W3CDTF">2017-01-11T03:54:00Z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TC034630729991</vt:lpwstr>
  </property>
</Properties>
</file>